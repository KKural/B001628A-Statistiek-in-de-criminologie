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301C3" w14:textId="01A7D56D" w:rsidR="00952EF5" w:rsidRDefault="00952EF5" w:rsidP="00952EF5">
      <w:r>
        <w:rPr>
          <w:noProof/>
          <w:lang w:eastAsia="nl-BE"/>
        </w:rPr>
        <w:drawing>
          <wp:anchor distT="0" distB="0" distL="114300" distR="114300" simplePos="0" relativeHeight="251659263" behindDoc="0" locked="0" layoutInCell="1" allowOverlap="1" wp14:anchorId="4DC36E93" wp14:editId="70025BE4">
            <wp:simplePos x="0" y="0"/>
            <wp:positionH relativeFrom="page">
              <wp:posOffset>213426</wp:posOffset>
            </wp:positionH>
            <wp:positionV relativeFrom="paragraph">
              <wp:posOffset>-904025</wp:posOffset>
            </wp:positionV>
            <wp:extent cx="3491346" cy="1163478"/>
            <wp:effectExtent l="0" t="0" r="0" b="0"/>
            <wp:wrapNone/>
            <wp:docPr id="9" name="Afbeelding 9" descr="C:\Users\lrbeke\Desktop\RE-naamswijziging\nieuw v3\Faculteit Rechtsgeleerdheid (RE)\icoon_UGent_RE_NL\icoon_UGent_RE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rbeke\Desktop\RE-naamswijziging\nieuw v3\Faculteit Rechtsgeleerdheid (RE)\icoon_UGent_RE_NL\icoon_UGent_RE_NL_RGB_2400_kleu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1346" cy="11634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3103F" w14:textId="71F93D0B" w:rsidR="00952EF5" w:rsidRDefault="00952EF5" w:rsidP="00952EF5">
      <w:r w:rsidRPr="00952EF5">
        <w:rPr>
          <w:noProof/>
        </w:rPr>
        <w:drawing>
          <wp:inline distT="0" distB="0" distL="0" distR="0" wp14:anchorId="136F940A" wp14:editId="25DA2153">
            <wp:extent cx="7230054" cy="4833323"/>
            <wp:effectExtent l="0" t="0" r="9525" b="5715"/>
            <wp:docPr id="713977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8954" cy="4859328"/>
                    </a:xfrm>
                    <a:prstGeom prst="rect">
                      <a:avLst/>
                    </a:prstGeom>
                    <a:noFill/>
                    <a:ln>
                      <a:noFill/>
                    </a:ln>
                  </pic:spPr>
                </pic:pic>
              </a:graphicData>
            </a:graphic>
          </wp:inline>
        </w:drawing>
      </w:r>
    </w:p>
    <w:p w14:paraId="44D0802C" w14:textId="12FF2A0D" w:rsidR="00952EF5" w:rsidRPr="00952EF5" w:rsidRDefault="00245DE3" w:rsidP="00952EF5">
      <w:pPr>
        <w:rPr>
          <w:rFonts w:ascii="UGent Panno Text" w:hAnsi="UGent Panno Text"/>
          <w:lang w:eastAsia="nl-BE"/>
        </w:rPr>
      </w:pPr>
      <w:r w:rsidRPr="009B1B97">
        <w:rPr>
          <w:rFonts w:ascii="UGent Panno Text" w:hAnsi="UGent Panno Text"/>
          <w:noProof/>
          <w:lang w:eastAsia="nl-BE"/>
        </w:rPr>
        <w:drawing>
          <wp:anchor distT="0" distB="0" distL="114300" distR="114300" simplePos="0" relativeHeight="251660288" behindDoc="0" locked="0" layoutInCell="1" allowOverlap="1" wp14:anchorId="0DFA29C0" wp14:editId="5120572F">
            <wp:simplePos x="0" y="0"/>
            <wp:positionH relativeFrom="page">
              <wp:posOffset>4173</wp:posOffset>
            </wp:positionH>
            <wp:positionV relativeFrom="page">
              <wp:posOffset>9152255</wp:posOffset>
            </wp:positionV>
            <wp:extent cx="1907540" cy="1525905"/>
            <wp:effectExtent l="0" t="0" r="0" b="0"/>
            <wp:wrapNone/>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margin">
              <wp14:pctWidth>0</wp14:pctWidth>
            </wp14:sizeRelH>
            <wp14:sizeRelV relativeFrom="margin">
              <wp14:pctHeight>0</wp14:pctHeight>
            </wp14:sizeRelV>
          </wp:anchor>
        </w:drawing>
      </w:r>
      <w:r w:rsidR="00837817" w:rsidRPr="009B1B97">
        <w:rPr>
          <w:rFonts w:ascii="UGent Panno Text" w:hAnsi="UGent Panno Text"/>
          <w:noProof/>
          <w:lang w:eastAsia="nl-BE"/>
        </w:rPr>
        <mc:AlternateContent>
          <mc:Choice Requires="wps">
            <w:drawing>
              <wp:anchor distT="0" distB="0" distL="114300" distR="114300" simplePos="0" relativeHeight="251664384" behindDoc="0" locked="1" layoutInCell="0" allowOverlap="1" wp14:anchorId="60BD74E6" wp14:editId="799931E5">
                <wp:simplePos x="0" y="0"/>
                <wp:positionH relativeFrom="page">
                  <wp:posOffset>381635</wp:posOffset>
                </wp:positionH>
                <wp:positionV relativeFrom="page">
                  <wp:posOffset>6018530</wp:posOffset>
                </wp:positionV>
                <wp:extent cx="4533900" cy="3411855"/>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411855"/>
                        </a:xfrm>
                        <a:prstGeom prst="rect">
                          <a:avLst/>
                        </a:prstGeom>
                        <a:solidFill>
                          <a:srgbClr val="1E64C8"/>
                        </a:solidFill>
                        <a:ln w="9525">
                          <a:noFill/>
                          <a:miter lim="800000"/>
                          <a:headEnd/>
                          <a:tailEnd/>
                        </a:ln>
                      </wps:spPr>
                      <wps:txbx>
                        <w:txbxContent>
                          <w:p w14:paraId="553DDF70" w14:textId="77777777" w:rsidR="00E211E6" w:rsidRPr="00E211E6" w:rsidRDefault="00E211E6" w:rsidP="00E211E6">
                            <w:pPr>
                              <w:spacing w:after="0"/>
                              <w:ind w:left="490"/>
                              <w:rPr>
                                <w:rFonts w:ascii="UGent Panno Text Medium" w:hAnsi="UGent Panno Text Medium" w:cs="Arial"/>
                                <w:color w:val="FFFFFF" w:themeColor="background1"/>
                                <w:sz w:val="40"/>
                                <w:szCs w:val="40"/>
                                <w:u w:val="single"/>
                              </w:rPr>
                            </w:pPr>
                          </w:p>
                          <w:p w14:paraId="41B1B410" w14:textId="77777777" w:rsidR="00E211E6" w:rsidRPr="00710882" w:rsidRDefault="00710882" w:rsidP="00F1182F">
                            <w:pPr>
                              <w:spacing w:after="0" w:line="240" w:lineRule="auto"/>
                              <w:ind w:left="490"/>
                              <w:rPr>
                                <w:rFonts w:ascii="UGent Panno Text SemiBold" w:hAnsi="UGent Panno Text SemiBold" w:cs="Arial"/>
                                <w:color w:val="FFFFFF" w:themeColor="background1"/>
                                <w:sz w:val="70"/>
                                <w:szCs w:val="70"/>
                                <w:u w:val="single"/>
                              </w:rPr>
                            </w:pPr>
                            <w:r w:rsidRPr="00710882">
                              <w:rPr>
                                <w:rFonts w:ascii="UGent Panno Text SemiBold" w:hAnsi="UGent Panno Text SemiBold" w:cs="Arial"/>
                                <w:color w:val="FFFFFF" w:themeColor="background1"/>
                                <w:sz w:val="70"/>
                                <w:szCs w:val="70"/>
                                <w:u w:val="single"/>
                              </w:rPr>
                              <w:t>BASISCURSUS STATISTIEK IN DE CRIMINOLOGIE</w:t>
                            </w:r>
                          </w:p>
                          <w:p w14:paraId="5955A4A0" w14:textId="06F1350A" w:rsidR="00710882" w:rsidRDefault="00A93956" w:rsidP="00F1182F">
                            <w:pPr>
                              <w:spacing w:after="0" w:line="240" w:lineRule="auto"/>
                              <w:ind w:left="490"/>
                              <w:rPr>
                                <w:rFonts w:ascii="UGent Panno Text SemiBold" w:hAnsi="UGent Panno Text SemiBold" w:cs="Arial"/>
                                <w:color w:val="FFFFFF" w:themeColor="background1"/>
                                <w:sz w:val="60"/>
                                <w:szCs w:val="60"/>
                              </w:rPr>
                            </w:pPr>
                            <w:r>
                              <w:rPr>
                                <w:rFonts w:ascii="UGent Panno Text SemiBold" w:hAnsi="UGent Panno Text SemiBold" w:cs="Arial"/>
                                <w:color w:val="FFFFFF" w:themeColor="background1"/>
                                <w:sz w:val="60"/>
                                <w:szCs w:val="60"/>
                              </w:rPr>
                              <w:t>Deel I</w:t>
                            </w:r>
                            <w:r w:rsidR="009F0EB8">
                              <w:rPr>
                                <w:rFonts w:ascii="UGent Panno Text SemiBold" w:hAnsi="UGent Panno Text SemiBold" w:cs="Arial"/>
                                <w:color w:val="FFFFFF" w:themeColor="background1"/>
                                <w:sz w:val="60"/>
                                <w:szCs w:val="60"/>
                              </w:rPr>
                              <w:t>I</w:t>
                            </w:r>
                          </w:p>
                          <w:p w14:paraId="2A10B693" w14:textId="1C7B49C9" w:rsidR="00F1182F" w:rsidRDefault="009F0EB8" w:rsidP="00F1182F">
                            <w:pPr>
                              <w:spacing w:after="0" w:line="240" w:lineRule="auto"/>
                              <w:ind w:left="490"/>
                              <w:rPr>
                                <w:rFonts w:ascii="UGent Panno Text" w:hAnsi="UGent Panno Text" w:cs="Arial"/>
                                <w:color w:val="FFFFFF" w:themeColor="background1"/>
                                <w:sz w:val="36"/>
                                <w:szCs w:val="36"/>
                              </w:rPr>
                            </w:pPr>
                            <w:r>
                              <w:rPr>
                                <w:rFonts w:ascii="UGent Panno Text SemiBold" w:hAnsi="UGent Panno Text SemiBold" w:cs="Arial"/>
                                <w:color w:val="FFFFFF" w:themeColor="background1"/>
                                <w:sz w:val="60"/>
                                <w:szCs w:val="60"/>
                              </w:rPr>
                              <w:t>OEFENBOEK</w:t>
                            </w:r>
                          </w:p>
                          <w:p w14:paraId="5E38F87F" w14:textId="474F71E0" w:rsidR="00F1182F" w:rsidRPr="005E7937" w:rsidRDefault="00F1182F" w:rsidP="00F74E92">
                            <w:pPr>
                              <w:spacing w:after="0" w:line="240" w:lineRule="auto"/>
                              <w:ind w:left="490"/>
                              <w:jc w:val="center"/>
                              <w:rPr>
                                <w:rFonts w:ascii="UGent Panno Text" w:hAnsi="UGent Panno Text" w:cs="Arial"/>
                                <w:color w:val="FFFFFF" w:themeColor="background1"/>
                                <w:sz w:val="36"/>
                                <w:szCs w:val="36"/>
                              </w:rPr>
                            </w:pPr>
                          </w:p>
                          <w:p w14:paraId="4AA20AD6" w14:textId="77777777" w:rsidR="00710882" w:rsidRDefault="00E211E6" w:rsidP="00F1182F">
                            <w:pPr>
                              <w:spacing w:after="0" w:line="240" w:lineRule="auto"/>
                              <w:ind w:left="490"/>
                              <w:rPr>
                                <w:rFonts w:ascii="UGent Panno Text Medium" w:hAnsi="UGent Panno Text Medium" w:cs="Arial"/>
                                <w:color w:val="FFFFFF" w:themeColor="background1"/>
                                <w:sz w:val="36"/>
                                <w:szCs w:val="36"/>
                              </w:rPr>
                            </w:pPr>
                            <w:r w:rsidRPr="005E7937">
                              <w:rPr>
                                <w:rFonts w:ascii="UGent Panno Text Medium" w:hAnsi="UGent Panno Text Medium" w:cs="Arial"/>
                                <w:color w:val="FFFFFF" w:themeColor="background1"/>
                                <w:sz w:val="36"/>
                                <w:szCs w:val="36"/>
                              </w:rPr>
                              <w:t xml:space="preserve">Prof. dr. </w:t>
                            </w:r>
                            <w:r w:rsidR="00710882">
                              <w:rPr>
                                <w:rFonts w:ascii="UGent Panno Text Medium" w:hAnsi="UGent Panno Text Medium" w:cs="Arial"/>
                                <w:color w:val="FFFFFF" w:themeColor="background1"/>
                                <w:sz w:val="36"/>
                                <w:szCs w:val="36"/>
                              </w:rPr>
                              <w:t>Lieven Pauwels</w:t>
                            </w:r>
                          </w:p>
                          <w:p w14:paraId="2F8B1DCA" w14:textId="677329E4" w:rsidR="009F0EB8" w:rsidRPr="009F0EB8" w:rsidRDefault="009F0EB8" w:rsidP="00F1182F">
                            <w:pPr>
                              <w:spacing w:after="0" w:line="240" w:lineRule="auto"/>
                              <w:ind w:left="490"/>
                              <w:rPr>
                                <w:rFonts w:ascii="UGent Panno Text Medium" w:hAnsi="UGent Panno Text Medium" w:cs="Arial"/>
                                <w:color w:val="FFFFFF" w:themeColor="background1"/>
                                <w:sz w:val="36"/>
                                <w:szCs w:val="36"/>
                                <w:lang w:val="nl-NL"/>
                              </w:rPr>
                            </w:pPr>
                            <w:r>
                              <w:rPr>
                                <w:rFonts w:ascii="UGent Panno Text Medium" w:hAnsi="UGent Panno Text Medium" w:cs="Arial"/>
                                <w:color w:val="FFFFFF" w:themeColor="background1"/>
                                <w:sz w:val="36"/>
                                <w:szCs w:val="36"/>
                                <w:lang w:val="nl-NL"/>
                              </w:rPr>
                              <w:t>d</w:t>
                            </w:r>
                            <w:r w:rsidRPr="009F0EB8">
                              <w:rPr>
                                <w:rFonts w:ascii="UGent Panno Text Medium" w:hAnsi="UGent Panno Text Medium" w:cs="Arial"/>
                                <w:color w:val="FFFFFF" w:themeColor="background1"/>
                                <w:sz w:val="36"/>
                                <w:szCs w:val="36"/>
                                <w:lang w:val="nl-NL"/>
                              </w:rPr>
                              <w:t xml:space="preserve">r. Ann De Buck </w:t>
                            </w:r>
                          </w:p>
                          <w:p w14:paraId="39C243D3" w14:textId="721F4F5B" w:rsidR="00605B9D" w:rsidRPr="009F0EB8" w:rsidRDefault="00605B9D" w:rsidP="00F74E92">
                            <w:pPr>
                              <w:pStyle w:val="Titel"/>
                              <w:spacing w:line="240" w:lineRule="auto"/>
                              <w:rPr>
                                <w:rFonts w:ascii="UGent Panno Text" w:hAnsi="UGent Panno Text"/>
                                <w:sz w:val="30"/>
                                <w:szCs w:val="30"/>
                                <w:u w:val="no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D74E6" id="_x0000_t202" coordsize="21600,21600" o:spt="202" path="m,l,21600r21600,l21600,xe">
                <v:stroke joinstyle="miter"/>
                <v:path gradientshapeok="t" o:connecttype="rect"/>
              </v:shapetype>
              <v:shape id="Tekstvak 2" o:spid="_x0000_s1026" type="#_x0000_t202" style="position:absolute;margin-left:30.05pt;margin-top:473.9pt;width:357pt;height:268.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" o:allowincell="f" fillcolor="#1e64c8" stroked="f">
                <v:textbox>
                  <w:txbxContent>
                    <w:p w14:paraId="553DDF70" w14:textId="77777777" w:rsidR="00E211E6" w:rsidRPr="00E211E6" w:rsidRDefault="00E211E6" w:rsidP="00E211E6">
                      <w:pPr>
                        <w:spacing w:after="0"/>
                        <w:ind w:left="490"/>
                        <w:rPr>
                          <w:rFonts w:ascii="UGent Panno Text Medium" w:hAnsi="UGent Panno Text Medium" w:cs="Arial"/>
                          <w:color w:val="FFFFFF" w:themeColor="background1"/>
                          <w:sz w:val="40"/>
                          <w:szCs w:val="40"/>
                          <w:u w:val="single"/>
                        </w:rPr>
                      </w:pPr>
                    </w:p>
                    <w:p w14:paraId="41B1B410" w14:textId="77777777" w:rsidR="00E211E6" w:rsidRPr="00710882" w:rsidRDefault="00710882" w:rsidP="00F1182F">
                      <w:pPr>
                        <w:spacing w:after="0" w:line="240" w:lineRule="auto"/>
                        <w:ind w:left="490"/>
                        <w:rPr>
                          <w:rFonts w:ascii="UGent Panno Text SemiBold" w:hAnsi="UGent Panno Text SemiBold" w:cs="Arial"/>
                          <w:color w:val="FFFFFF" w:themeColor="background1"/>
                          <w:sz w:val="70"/>
                          <w:szCs w:val="70"/>
                          <w:u w:val="single"/>
                        </w:rPr>
                      </w:pPr>
                      <w:r w:rsidRPr="00710882">
                        <w:rPr>
                          <w:rFonts w:ascii="UGent Panno Text SemiBold" w:hAnsi="UGent Panno Text SemiBold" w:cs="Arial"/>
                          <w:color w:val="FFFFFF" w:themeColor="background1"/>
                          <w:sz w:val="70"/>
                          <w:szCs w:val="70"/>
                          <w:u w:val="single"/>
                        </w:rPr>
                        <w:t>BASISCURSUS STATISTIEK IN DE CRIMINOLOGIE</w:t>
                      </w:r>
                    </w:p>
                    <w:p w14:paraId="5955A4A0" w14:textId="06F1350A" w:rsidR="00710882" w:rsidRDefault="00A93956" w:rsidP="00F1182F">
                      <w:pPr>
                        <w:spacing w:after="0" w:line="240" w:lineRule="auto"/>
                        <w:ind w:left="490"/>
                        <w:rPr>
                          <w:rFonts w:ascii="UGent Panno Text SemiBold" w:hAnsi="UGent Panno Text SemiBold" w:cs="Arial"/>
                          <w:color w:val="FFFFFF" w:themeColor="background1"/>
                          <w:sz w:val="60"/>
                          <w:szCs w:val="60"/>
                        </w:rPr>
                      </w:pPr>
                      <w:r>
                        <w:rPr>
                          <w:rFonts w:ascii="UGent Panno Text SemiBold" w:hAnsi="UGent Panno Text SemiBold" w:cs="Arial"/>
                          <w:color w:val="FFFFFF" w:themeColor="background1"/>
                          <w:sz w:val="60"/>
                          <w:szCs w:val="60"/>
                        </w:rPr>
                        <w:t>Deel I</w:t>
                      </w:r>
                      <w:r w:rsidR="009F0EB8">
                        <w:rPr>
                          <w:rFonts w:ascii="UGent Panno Text SemiBold" w:hAnsi="UGent Panno Text SemiBold" w:cs="Arial"/>
                          <w:color w:val="FFFFFF" w:themeColor="background1"/>
                          <w:sz w:val="60"/>
                          <w:szCs w:val="60"/>
                        </w:rPr>
                        <w:t>I</w:t>
                      </w:r>
                    </w:p>
                    <w:p w14:paraId="2A10B693" w14:textId="1C7B49C9" w:rsidR="00F1182F" w:rsidRDefault="009F0EB8" w:rsidP="00F1182F">
                      <w:pPr>
                        <w:spacing w:after="0" w:line="240" w:lineRule="auto"/>
                        <w:ind w:left="490"/>
                        <w:rPr>
                          <w:rFonts w:ascii="UGent Panno Text" w:hAnsi="UGent Panno Text" w:cs="Arial"/>
                          <w:color w:val="FFFFFF" w:themeColor="background1"/>
                          <w:sz w:val="36"/>
                          <w:szCs w:val="36"/>
                        </w:rPr>
                      </w:pPr>
                      <w:r>
                        <w:rPr>
                          <w:rFonts w:ascii="UGent Panno Text SemiBold" w:hAnsi="UGent Panno Text SemiBold" w:cs="Arial"/>
                          <w:color w:val="FFFFFF" w:themeColor="background1"/>
                          <w:sz w:val="60"/>
                          <w:szCs w:val="60"/>
                        </w:rPr>
                        <w:t>OEFENBOEK</w:t>
                      </w:r>
                    </w:p>
                    <w:p w14:paraId="5E38F87F" w14:textId="474F71E0" w:rsidR="00F1182F" w:rsidRPr="005E7937" w:rsidRDefault="00F1182F" w:rsidP="00F74E92">
                      <w:pPr>
                        <w:spacing w:after="0" w:line="240" w:lineRule="auto"/>
                        <w:ind w:left="490"/>
                        <w:jc w:val="center"/>
                        <w:rPr>
                          <w:rFonts w:ascii="UGent Panno Text" w:hAnsi="UGent Panno Text" w:cs="Arial"/>
                          <w:color w:val="FFFFFF" w:themeColor="background1"/>
                          <w:sz w:val="36"/>
                          <w:szCs w:val="36"/>
                        </w:rPr>
                      </w:pPr>
                    </w:p>
                    <w:p w14:paraId="4AA20AD6" w14:textId="77777777" w:rsidR="00710882" w:rsidRDefault="00E211E6" w:rsidP="00F1182F">
                      <w:pPr>
                        <w:spacing w:after="0" w:line="240" w:lineRule="auto"/>
                        <w:ind w:left="490"/>
                        <w:rPr>
                          <w:rFonts w:ascii="UGent Panno Text Medium" w:hAnsi="UGent Panno Text Medium" w:cs="Arial"/>
                          <w:color w:val="FFFFFF" w:themeColor="background1"/>
                          <w:sz w:val="36"/>
                          <w:szCs w:val="36"/>
                        </w:rPr>
                      </w:pPr>
                      <w:r w:rsidRPr="005E7937">
                        <w:rPr>
                          <w:rFonts w:ascii="UGent Panno Text Medium" w:hAnsi="UGent Panno Text Medium" w:cs="Arial"/>
                          <w:color w:val="FFFFFF" w:themeColor="background1"/>
                          <w:sz w:val="36"/>
                          <w:szCs w:val="36"/>
                        </w:rPr>
                        <w:t xml:space="preserve">Prof. dr. </w:t>
                      </w:r>
                      <w:r w:rsidR="00710882">
                        <w:rPr>
                          <w:rFonts w:ascii="UGent Panno Text Medium" w:hAnsi="UGent Panno Text Medium" w:cs="Arial"/>
                          <w:color w:val="FFFFFF" w:themeColor="background1"/>
                          <w:sz w:val="36"/>
                          <w:szCs w:val="36"/>
                        </w:rPr>
                        <w:t>Lieven Pauwels</w:t>
                      </w:r>
                    </w:p>
                    <w:p w14:paraId="2F8B1DCA" w14:textId="677329E4" w:rsidR="009F0EB8" w:rsidRPr="009F0EB8" w:rsidRDefault="009F0EB8" w:rsidP="00F1182F">
                      <w:pPr>
                        <w:spacing w:after="0" w:line="240" w:lineRule="auto"/>
                        <w:ind w:left="490"/>
                        <w:rPr>
                          <w:rFonts w:ascii="UGent Panno Text Medium" w:hAnsi="UGent Panno Text Medium" w:cs="Arial"/>
                          <w:color w:val="FFFFFF" w:themeColor="background1"/>
                          <w:sz w:val="36"/>
                          <w:szCs w:val="36"/>
                          <w:lang w:val="nl-NL"/>
                        </w:rPr>
                      </w:pPr>
                      <w:r>
                        <w:rPr>
                          <w:rFonts w:ascii="UGent Panno Text Medium" w:hAnsi="UGent Panno Text Medium" w:cs="Arial"/>
                          <w:color w:val="FFFFFF" w:themeColor="background1"/>
                          <w:sz w:val="36"/>
                          <w:szCs w:val="36"/>
                          <w:lang w:val="nl-NL"/>
                        </w:rPr>
                        <w:t>d</w:t>
                      </w:r>
                      <w:r w:rsidRPr="009F0EB8">
                        <w:rPr>
                          <w:rFonts w:ascii="UGent Panno Text Medium" w:hAnsi="UGent Panno Text Medium" w:cs="Arial"/>
                          <w:color w:val="FFFFFF" w:themeColor="background1"/>
                          <w:sz w:val="36"/>
                          <w:szCs w:val="36"/>
                          <w:lang w:val="nl-NL"/>
                        </w:rPr>
                        <w:t xml:space="preserve">r. Ann De Buck </w:t>
                      </w:r>
                    </w:p>
                    <w:p w14:paraId="39C243D3" w14:textId="721F4F5B" w:rsidR="00605B9D" w:rsidRPr="009F0EB8" w:rsidRDefault="00605B9D" w:rsidP="00F74E92">
                      <w:pPr>
                        <w:pStyle w:val="Titel"/>
                        <w:spacing w:line="240" w:lineRule="auto"/>
                        <w:rPr>
                          <w:rFonts w:ascii="UGent Panno Text" w:hAnsi="UGent Panno Text"/>
                          <w:sz w:val="30"/>
                          <w:szCs w:val="30"/>
                          <w:u w:val="none"/>
                        </w:rPr>
                      </w:pPr>
                    </w:p>
                  </w:txbxContent>
                </v:textbox>
                <w10:wrap anchorx="page" anchory="page"/>
                <w10:anchorlock/>
              </v:shape>
            </w:pict>
          </mc:Fallback>
        </mc:AlternateContent>
      </w:r>
      <w:r w:rsidR="00837817" w:rsidRPr="009B1B97">
        <w:rPr>
          <w:rFonts w:ascii="UGent Panno Text" w:hAnsi="UGent Panno Text"/>
          <w:noProof/>
          <w:lang w:eastAsia="nl-BE"/>
        </w:rPr>
        <mc:AlternateContent>
          <mc:Choice Requires="wps">
            <w:drawing>
              <wp:anchor distT="0" distB="0" distL="114300" distR="114300" simplePos="0" relativeHeight="251662336" behindDoc="1" locked="1" layoutInCell="0" allowOverlap="1" wp14:anchorId="6134EFAC" wp14:editId="445B1408">
                <wp:simplePos x="0" y="0"/>
                <wp:positionH relativeFrom="page">
                  <wp:posOffset>413385</wp:posOffset>
                </wp:positionH>
                <wp:positionV relativeFrom="margin">
                  <wp:posOffset>554990</wp:posOffset>
                </wp:positionV>
                <wp:extent cx="7178040" cy="7913370"/>
                <wp:effectExtent l="0" t="0" r="3810" b="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040" cy="7913370"/>
                        </a:xfrm>
                        <a:prstGeom prst="rect">
                          <a:avLst/>
                        </a:prstGeom>
                        <a:solidFill>
                          <a:srgbClr val="DC4E28"/>
                        </a:solidFill>
                        <a:ln w="9525">
                          <a:noFill/>
                          <a:miter lim="800000"/>
                          <a:headEnd/>
                          <a:tailEnd/>
                        </a:ln>
                      </wps:spPr>
                      <wps:txbx>
                        <w:txbxContent>
                          <w:p w14:paraId="54DE7469" w14:textId="3FED9461" w:rsidR="008B2AA3" w:rsidRDefault="008B2AA3" w:rsidP="00F74E92">
                            <w:pPr>
                              <w:spacing w:after="0"/>
                              <w:ind w:left="644"/>
                              <w:jc w:val="right"/>
                              <w:rPr>
                                <w:rFonts w:ascii="UGent Panno Text" w:hAnsi="UGent Panno Text" w:cs="Arial"/>
                                <w:color w:val="FFFFFF" w:themeColor="background1"/>
                                <w:sz w:val="30"/>
                                <w:szCs w:val="30"/>
                                <w:lang w:val="nl-NL"/>
                              </w:rPr>
                            </w:pPr>
                          </w:p>
                          <w:p w14:paraId="7C198E92" w14:textId="77777777" w:rsidR="00952EF5" w:rsidRDefault="00952EF5" w:rsidP="00F74E92">
                            <w:pPr>
                              <w:spacing w:after="0"/>
                              <w:ind w:left="644"/>
                              <w:jc w:val="right"/>
                              <w:rPr>
                                <w:rFonts w:ascii="UGent Panno Text" w:hAnsi="UGent Panno Text" w:cs="Arial"/>
                                <w:color w:val="FFFFFF" w:themeColor="background1"/>
                                <w:sz w:val="30"/>
                                <w:szCs w:val="30"/>
                                <w:lang w:val="nl-NL"/>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4EFAC" id="_x0000_s1027" type="#_x0000_t202" style="position:absolute;margin-left:32.55pt;margin-top:43.7pt;width:565.2pt;height:623.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" o:allowincell="f" fillcolor="#dc4e28" stroked="f">
                <v:textbox inset="0,0,0,0">
                  <w:txbxContent>
                    <w:p w14:paraId="54DE7469" w14:textId="3FED9461" w:rsidR="008B2AA3" w:rsidRDefault="008B2AA3" w:rsidP="00F74E92">
                      <w:pPr>
                        <w:spacing w:after="0"/>
                        <w:ind w:left="644"/>
                        <w:jc w:val="right"/>
                        <w:rPr>
                          <w:rFonts w:ascii="UGent Panno Text" w:hAnsi="UGent Panno Text" w:cs="Arial"/>
                          <w:color w:val="FFFFFF" w:themeColor="background1"/>
                          <w:sz w:val="30"/>
                          <w:szCs w:val="30"/>
                          <w:lang w:val="nl-NL"/>
                        </w:rPr>
                      </w:pPr>
                    </w:p>
                    <w:p w14:paraId="7C198E92" w14:textId="77777777" w:rsidR="00952EF5" w:rsidRDefault="00952EF5" w:rsidP="00F74E92">
                      <w:pPr>
                        <w:spacing w:after="0"/>
                        <w:ind w:left="644"/>
                        <w:jc w:val="right"/>
                        <w:rPr>
                          <w:rFonts w:ascii="UGent Panno Text" w:hAnsi="UGent Panno Text" w:cs="Arial"/>
                          <w:color w:val="FFFFFF" w:themeColor="background1"/>
                          <w:sz w:val="30"/>
                          <w:szCs w:val="30"/>
                          <w:lang w:val="nl-NL"/>
                        </w:rPr>
                      </w:pPr>
                    </w:p>
                  </w:txbxContent>
                </v:textbox>
                <w10:wrap anchorx="page" anchory="margin"/>
                <w10:anchorlock/>
              </v:shape>
            </w:pict>
          </mc:Fallback>
        </mc:AlternateContent>
      </w:r>
      <w:r w:rsidR="00952EF5">
        <w:rPr>
          <w:noProof/>
        </w:rPr>
        <w:t xml:space="preserve">       </w:t>
      </w:r>
      <w:r w:rsidR="00D9491D">
        <w:t xml:space="preserve">      </w:t>
      </w:r>
    </w:p>
    <w:p w14:paraId="02E03BC8" w14:textId="2DE8B82C" w:rsidR="00493520" w:rsidRPr="00493520" w:rsidRDefault="00952EF5" w:rsidP="00D9491D">
      <w:pPr>
        <w:jc w:val="right"/>
        <w:rPr>
          <w:rFonts w:ascii="UGent Panno Text" w:hAnsi="UGent Panno Text"/>
          <w:lang w:eastAsia="nl-BE"/>
        </w:rPr>
      </w:pPr>
      <w:r w:rsidRPr="00D9491D">
        <w:rPr>
          <w:noProof/>
        </w:rPr>
        <w:drawing>
          <wp:inline distT="0" distB="0" distL="0" distR="0" wp14:anchorId="53EE3BD0" wp14:editId="4D63FBFE">
            <wp:extent cx="1874520" cy="2906888"/>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851" cy="2924460"/>
                    </a:xfrm>
                    <a:prstGeom prst="rect">
                      <a:avLst/>
                    </a:prstGeom>
                    <a:noFill/>
                    <a:ln>
                      <a:noFill/>
                    </a:ln>
                  </pic:spPr>
                </pic:pic>
              </a:graphicData>
            </a:graphic>
          </wp:inline>
        </w:drawing>
      </w:r>
    </w:p>
    <w:p w14:paraId="6F622432" w14:textId="77777777" w:rsidR="00493520" w:rsidRPr="00493520" w:rsidRDefault="00493520" w:rsidP="00493520">
      <w:pPr>
        <w:rPr>
          <w:rFonts w:ascii="UGent Panno Text" w:hAnsi="UGent Panno Text"/>
          <w:lang w:eastAsia="nl-BE"/>
        </w:rPr>
      </w:pPr>
    </w:p>
    <w:p w14:paraId="0D7C42C5" w14:textId="65BFB277" w:rsidR="00493520" w:rsidRDefault="00493520" w:rsidP="00493520">
      <w:pPr>
        <w:tabs>
          <w:tab w:val="left" w:pos="2859"/>
        </w:tabs>
        <w:rPr>
          <w:rFonts w:ascii="UGent Panno Text" w:hAnsi="UGent Panno Text"/>
          <w:lang w:eastAsia="nl-BE"/>
        </w:rPr>
        <w:sectPr w:rsidR="00493520" w:rsidSect="00837817">
          <w:pgSz w:w="11906" w:h="16838"/>
          <w:pgMar w:top="1417" w:right="1417" w:bottom="1417" w:left="588" w:header="708" w:footer="708" w:gutter="0"/>
          <w:cols w:space="708"/>
          <w:docGrid w:linePitch="360"/>
        </w:sectPr>
      </w:pPr>
    </w:p>
    <w:p w14:paraId="4D00B82F" w14:textId="77777777" w:rsidR="00E9453D" w:rsidRDefault="00E9453D" w:rsidP="00E9453D"/>
    <w:p w14:paraId="2B53C70D" w14:textId="77777777" w:rsidR="00E9453D" w:rsidRDefault="00E9453D" w:rsidP="00E9453D"/>
    <w:p w14:paraId="777A3821" w14:textId="60D3282F" w:rsidR="00E9453D" w:rsidRDefault="00E9453D" w:rsidP="00E9453D"/>
    <w:p w14:paraId="6E121D44" w14:textId="77777777" w:rsidR="00E9453D" w:rsidRDefault="00E9453D" w:rsidP="00E9453D"/>
    <w:p w14:paraId="4F1390FF" w14:textId="77777777" w:rsidR="00E9453D" w:rsidRDefault="00E9453D" w:rsidP="00E9453D"/>
    <w:p w14:paraId="07B82582" w14:textId="77777777" w:rsidR="00E9453D" w:rsidRDefault="00E9453D" w:rsidP="00E9453D"/>
    <w:p w14:paraId="57FA8BF0" w14:textId="77777777" w:rsidR="00E9453D" w:rsidRDefault="00E9453D" w:rsidP="00E9453D"/>
    <w:p w14:paraId="7B039B46" w14:textId="77777777" w:rsidR="00E9453D" w:rsidRDefault="00E9453D" w:rsidP="00E9453D"/>
    <w:p w14:paraId="52909F42" w14:textId="12AB70E0" w:rsidR="00E9453D" w:rsidRDefault="00E9453D" w:rsidP="00E9453D"/>
    <w:p w14:paraId="0BDFC9F0" w14:textId="77777777" w:rsidR="00E9453D" w:rsidRDefault="00E9453D" w:rsidP="00E9453D"/>
    <w:p w14:paraId="379CADBF" w14:textId="77777777" w:rsidR="00E9453D" w:rsidRDefault="00E9453D" w:rsidP="00E9453D"/>
    <w:p w14:paraId="0A99E415" w14:textId="77777777" w:rsidR="00E9453D" w:rsidRDefault="00E9453D" w:rsidP="00E9453D"/>
    <w:p w14:paraId="54FD2451" w14:textId="77777777" w:rsidR="00E9453D" w:rsidRDefault="00E9453D" w:rsidP="00E9453D"/>
    <w:p w14:paraId="25D42F6F" w14:textId="77777777" w:rsidR="00E9453D" w:rsidRDefault="00E9453D" w:rsidP="00E9453D"/>
    <w:p w14:paraId="3D5B1403" w14:textId="77777777" w:rsidR="00E9453D" w:rsidRDefault="00E9453D" w:rsidP="00E9453D"/>
    <w:p w14:paraId="723FD794" w14:textId="77777777" w:rsidR="00D9491D" w:rsidRDefault="00D9491D" w:rsidP="00E9453D"/>
    <w:p w14:paraId="6E6B24DF" w14:textId="77777777" w:rsidR="00D9491D" w:rsidRDefault="00D9491D" w:rsidP="00E9453D"/>
    <w:p w14:paraId="06B250DE" w14:textId="77777777" w:rsidR="00D9491D" w:rsidRDefault="00D9491D" w:rsidP="00E9453D"/>
    <w:p w14:paraId="6327367F" w14:textId="77777777" w:rsidR="00D9491D" w:rsidRDefault="00D9491D" w:rsidP="00E9453D"/>
    <w:p w14:paraId="316CA6B6" w14:textId="77777777" w:rsidR="00D9491D" w:rsidRDefault="00D9491D" w:rsidP="00E9453D"/>
    <w:p w14:paraId="47D4545F" w14:textId="77777777" w:rsidR="00D9491D" w:rsidRDefault="00D9491D" w:rsidP="00E9453D"/>
    <w:p w14:paraId="3CFA26C7" w14:textId="5FF25D52" w:rsidR="00E9453D" w:rsidRDefault="00E9453D" w:rsidP="00E9453D">
      <w:pPr>
        <w:rPr>
          <w:rFonts w:ascii="Calibri" w:hAnsi="Calibri"/>
        </w:rPr>
      </w:pPr>
      <w:r>
        <w:t>Copyright © 202</w:t>
      </w:r>
      <w:r w:rsidR="00FC4C4C">
        <w:t>5</w:t>
      </w:r>
      <w:r>
        <w:t>: Lieven Pauwels</w:t>
      </w:r>
    </w:p>
    <w:p w14:paraId="63AE641A" w14:textId="065DC724" w:rsidR="00E9453D" w:rsidRDefault="00E9453D" w:rsidP="00E9453D">
      <w:r>
        <w:t>Auteur</w:t>
      </w:r>
      <w:r w:rsidR="00FC4C4C">
        <w:t>s</w:t>
      </w:r>
      <w:r>
        <w:t>: Lieven Pauwels</w:t>
      </w:r>
      <w:r w:rsidR="00FC4C4C">
        <w:t xml:space="preserve"> &amp; Ann De Buck</w:t>
      </w:r>
    </w:p>
    <w:p w14:paraId="731A29D3" w14:textId="5F7A437F" w:rsidR="0094591C" w:rsidRDefault="00E9453D" w:rsidP="00CB28D6">
      <w:r>
        <w:t>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rechthebbende.</w:t>
      </w:r>
    </w:p>
    <w:p w14:paraId="707C37A0" w14:textId="686EE2D1" w:rsidR="00547311" w:rsidRDefault="00547311" w:rsidP="00CB28D6"/>
    <w:p w14:paraId="01006923" w14:textId="203D0A37" w:rsidR="00547311" w:rsidRPr="00547311" w:rsidRDefault="00547311" w:rsidP="00CB28D6">
      <w:pPr>
        <w:rPr>
          <w:lang w:val="en-US"/>
        </w:rPr>
      </w:pPr>
      <w:r w:rsidRPr="00547311">
        <w:rPr>
          <w:lang w:val="en-US"/>
        </w:rPr>
        <w:t xml:space="preserve">Foto cover: Lambert Adolphe Jacques </w:t>
      </w:r>
      <w:proofErr w:type="spellStart"/>
      <w:r w:rsidRPr="00547311">
        <w:rPr>
          <w:lang w:val="en-US"/>
        </w:rPr>
        <w:t>Q</w:t>
      </w:r>
      <w:r>
        <w:rPr>
          <w:lang w:val="en-US"/>
        </w:rPr>
        <w:t>uetelet</w:t>
      </w:r>
      <w:proofErr w:type="spellEnd"/>
      <w:r>
        <w:rPr>
          <w:lang w:val="en-US"/>
        </w:rPr>
        <w:t xml:space="preserve"> (Gent, 22 </w:t>
      </w:r>
      <w:proofErr w:type="spellStart"/>
      <w:r>
        <w:rPr>
          <w:lang w:val="en-US"/>
        </w:rPr>
        <w:t>februari</w:t>
      </w:r>
      <w:proofErr w:type="spellEnd"/>
      <w:r>
        <w:rPr>
          <w:lang w:val="en-US"/>
        </w:rPr>
        <w:t xml:space="preserve"> 1796 – Brussel, 17 </w:t>
      </w:r>
      <w:proofErr w:type="spellStart"/>
      <w:r>
        <w:rPr>
          <w:lang w:val="en-US"/>
        </w:rPr>
        <w:t>februari</w:t>
      </w:r>
      <w:proofErr w:type="spellEnd"/>
      <w:r>
        <w:rPr>
          <w:lang w:val="en-US"/>
        </w:rPr>
        <w:t xml:space="preserve"> 1874)</w:t>
      </w:r>
    </w:p>
    <w:sectPr w:rsidR="00547311" w:rsidRPr="00547311" w:rsidSect="00837817">
      <w:pgSz w:w="11906" w:h="16838"/>
      <w:pgMar w:top="1417" w:right="1417" w:bottom="1417" w:left="58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Gent Panno Text">
    <w:panose1 w:val="02000506040000040003"/>
    <w:charset w:val="00"/>
    <w:family w:val="auto"/>
    <w:pitch w:val="variable"/>
    <w:sig w:usb0="A00002EF" w:usb1="4000206B" w:usb2="00000000" w:usb3="00000000" w:csb0="0000019F" w:csb1="00000000"/>
  </w:font>
  <w:font w:name="UGent Panno Text Medium">
    <w:panose1 w:val="02000606040000040003"/>
    <w:charset w:val="00"/>
    <w:family w:val="auto"/>
    <w:pitch w:val="variable"/>
    <w:sig w:usb0="A00002EF" w:usb1="4000206B" w:usb2="00000000" w:usb3="00000000" w:csb0="0000019F" w:csb1="00000000"/>
  </w:font>
  <w:font w:name="UGent Panno Text SemiBold">
    <w:panose1 w:val="02000706040000040003"/>
    <w:charset w:val="00"/>
    <w:family w:val="auto"/>
    <w:pitch w:val="variable"/>
    <w:sig w:usb0="A00002EF" w:usb1="4000206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EC5"/>
    <w:rsid w:val="0003031C"/>
    <w:rsid w:val="0003420E"/>
    <w:rsid w:val="00037E3A"/>
    <w:rsid w:val="001B1D34"/>
    <w:rsid w:val="00245DE3"/>
    <w:rsid w:val="002C0F39"/>
    <w:rsid w:val="00312BD7"/>
    <w:rsid w:val="003B1C58"/>
    <w:rsid w:val="00473492"/>
    <w:rsid w:val="00482B44"/>
    <w:rsid w:val="00493520"/>
    <w:rsid w:val="004979E6"/>
    <w:rsid w:val="004A703F"/>
    <w:rsid w:val="004F6C29"/>
    <w:rsid w:val="00547311"/>
    <w:rsid w:val="005753F9"/>
    <w:rsid w:val="0059007D"/>
    <w:rsid w:val="005E35CA"/>
    <w:rsid w:val="005E7937"/>
    <w:rsid w:val="00605B9D"/>
    <w:rsid w:val="00650FFB"/>
    <w:rsid w:val="00710882"/>
    <w:rsid w:val="007647C9"/>
    <w:rsid w:val="008211A3"/>
    <w:rsid w:val="00837817"/>
    <w:rsid w:val="008439B0"/>
    <w:rsid w:val="0085562E"/>
    <w:rsid w:val="00895FC5"/>
    <w:rsid w:val="00896340"/>
    <w:rsid w:val="008B2AA3"/>
    <w:rsid w:val="0094591C"/>
    <w:rsid w:val="00952EF5"/>
    <w:rsid w:val="009B1B97"/>
    <w:rsid w:val="009F0EB8"/>
    <w:rsid w:val="009F2E07"/>
    <w:rsid w:val="00A60752"/>
    <w:rsid w:val="00A93956"/>
    <w:rsid w:val="00B47606"/>
    <w:rsid w:val="00C35EC5"/>
    <w:rsid w:val="00C75DD2"/>
    <w:rsid w:val="00C96D10"/>
    <w:rsid w:val="00CB28D6"/>
    <w:rsid w:val="00D37ABE"/>
    <w:rsid w:val="00D419C0"/>
    <w:rsid w:val="00D93496"/>
    <w:rsid w:val="00D9491D"/>
    <w:rsid w:val="00E211E6"/>
    <w:rsid w:val="00E449A9"/>
    <w:rsid w:val="00E81B6C"/>
    <w:rsid w:val="00E9453D"/>
    <w:rsid w:val="00F1182F"/>
    <w:rsid w:val="00F17868"/>
    <w:rsid w:val="00F60EEE"/>
    <w:rsid w:val="00F74E92"/>
    <w:rsid w:val="00F8030D"/>
    <w:rsid w:val="00FC4C4C"/>
    <w:rsid w:val="00FC5DAD"/>
    <w:rsid w:val="00FC7B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ABAE7"/>
  <w15:docId w15:val="{7963995A-79BE-4294-A8FB-DCFB1141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7817"/>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rsid w:val="00837817"/>
    <w:rPr>
      <w:color w:val="0000FF" w:themeColor="hyperlink"/>
      <w:u w:val="single"/>
    </w:rPr>
  </w:style>
  <w:style w:type="paragraph" w:styleId="Titel">
    <w:name w:val="Title"/>
    <w:next w:val="Standaard"/>
    <w:link w:val="TitelChar"/>
    <w:uiPriority w:val="10"/>
    <w:qFormat/>
    <w:rsid w:val="00837817"/>
    <w:pPr>
      <w:spacing w:after="0"/>
    </w:pPr>
    <w:rPr>
      <w:rFonts w:ascii="Arial" w:hAnsi="Arial" w:cs="Arial"/>
      <w:color w:val="FFFFFF" w:themeColor="background1"/>
      <w:sz w:val="60"/>
      <w:szCs w:val="60"/>
      <w:u w:val="single"/>
      <w:lang w:val="nl-NL"/>
    </w:rPr>
  </w:style>
  <w:style w:type="character" w:customStyle="1" w:styleId="TitelChar">
    <w:name w:val="Titel Char"/>
    <w:basedOn w:val="Standaardalinea-lettertype"/>
    <w:link w:val="Titel"/>
    <w:uiPriority w:val="10"/>
    <w:rsid w:val="00837817"/>
    <w:rPr>
      <w:rFonts w:ascii="Arial" w:hAnsi="Arial" w:cs="Arial"/>
      <w:color w:val="FFFFFF" w:themeColor="background1"/>
      <w:sz w:val="60"/>
      <w:szCs w:val="60"/>
      <w:u w:val="single"/>
      <w:lang w:val="nl-NL"/>
    </w:rPr>
  </w:style>
  <w:style w:type="paragraph" w:styleId="Ondertitel">
    <w:name w:val="Subtitle"/>
    <w:next w:val="Standaard"/>
    <w:link w:val="OndertitelChar"/>
    <w:uiPriority w:val="11"/>
    <w:qFormat/>
    <w:rsid w:val="00837817"/>
    <w:pPr>
      <w:spacing w:after="0"/>
    </w:pPr>
    <w:rPr>
      <w:rFonts w:ascii="Arial" w:hAnsi="Arial" w:cs="Arial"/>
      <w:color w:val="FFFFFF" w:themeColor="background1"/>
      <w:sz w:val="40"/>
      <w:szCs w:val="40"/>
      <w:lang w:val="nl-NL"/>
    </w:rPr>
  </w:style>
  <w:style w:type="character" w:customStyle="1" w:styleId="OndertitelChar">
    <w:name w:val="Ondertitel Char"/>
    <w:basedOn w:val="Standaardalinea-lettertype"/>
    <w:link w:val="Ondertitel"/>
    <w:uiPriority w:val="11"/>
    <w:rsid w:val="00837817"/>
    <w:rPr>
      <w:rFonts w:ascii="Arial" w:hAnsi="Arial" w:cs="Arial"/>
      <w:color w:val="FFFFFF" w:themeColor="background1"/>
      <w:sz w:val="40"/>
      <w:szCs w:val="4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wmf"/><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buck\AppData\Local\Temp\7zO459B8B79\cursusvoorblad_UGent_RE_NL.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9339CAC3FE5A9439143D9B4DD3762DA" ma:contentTypeVersion="14" ma:contentTypeDescription="Een nieuw document maken." ma:contentTypeScope="" ma:versionID="5500c68236d93ce9f40744b3fcf68160">
  <xsd:schema xmlns:xsd="http://www.w3.org/2001/XMLSchema" xmlns:xs="http://www.w3.org/2001/XMLSchema" xmlns:p="http://schemas.microsoft.com/office/2006/metadata/properties" xmlns:ns3="e9eefd5e-eb8a-4690-b8a3-e9c1d5bacbad" xmlns:ns4="accf210d-3568-470d-bc24-8f84c293f95d" targetNamespace="http://schemas.microsoft.com/office/2006/metadata/properties" ma:root="true" ma:fieldsID="1eec20462eb1918b9b6ed9e7397b6e46" ns3:_="" ns4:_="">
    <xsd:import namespace="e9eefd5e-eb8a-4690-b8a3-e9c1d5bacbad"/>
    <xsd:import namespace="accf210d-3568-470d-bc24-8f84c293f9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efd5e-eb8a-4690-b8a3-e9c1d5bac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cf210d-3568-470d-bc24-8f84c293f95d"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878FFC-61DF-4930-91FE-109BBAA6ED40}">
  <ds:schemaRefs>
    <ds:schemaRef ds:uri="http://schemas.openxmlformats.org/officeDocument/2006/bibliography"/>
  </ds:schemaRefs>
</ds:datastoreItem>
</file>

<file path=customXml/itemProps2.xml><?xml version="1.0" encoding="utf-8"?>
<ds:datastoreItem xmlns:ds="http://schemas.openxmlformats.org/officeDocument/2006/customXml" ds:itemID="{FDB7883C-469D-432A-AC90-5D3487E74862}">
  <ds:schemaRefs>
    <ds:schemaRef ds:uri="http://schemas.microsoft.com/sharepoint/v3/contenttype/forms"/>
  </ds:schemaRefs>
</ds:datastoreItem>
</file>

<file path=customXml/itemProps3.xml><?xml version="1.0" encoding="utf-8"?>
<ds:datastoreItem xmlns:ds="http://schemas.openxmlformats.org/officeDocument/2006/customXml" ds:itemID="{12FCEFBB-BC94-4F9E-AA96-D88C92060234}">
  <ds:schemaRefs>
    <ds:schemaRef ds:uri="http://purl.org/dc/elements/1.1/"/>
    <ds:schemaRef ds:uri="http://schemas.microsoft.com/office/2006/metadata/properties"/>
    <ds:schemaRef ds:uri="http://www.w3.org/XML/1998/namespace"/>
    <ds:schemaRef ds:uri="e9eefd5e-eb8a-4690-b8a3-e9c1d5bacbad"/>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accf210d-3568-470d-bc24-8f84c293f95d"/>
  </ds:schemaRefs>
</ds:datastoreItem>
</file>

<file path=customXml/itemProps4.xml><?xml version="1.0" encoding="utf-8"?>
<ds:datastoreItem xmlns:ds="http://schemas.openxmlformats.org/officeDocument/2006/customXml" ds:itemID="{2F7A41A3-499D-4B44-9F94-177A4401BD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efd5e-eb8a-4690-b8a3-e9c1d5bacbad"/>
    <ds:schemaRef ds:uri="accf210d-3568-470d-bc24-8f84c293f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cursusvoorblad_UGent_RE_NL.dotx</Template>
  <TotalTime>1</TotalTime>
  <Pages>2</Pages>
  <Words>74</Words>
  <Characters>476</Characters>
  <Application>Microsoft Office Word</Application>
  <DocSecurity>0</DocSecurity>
  <Lines>39</Lines>
  <Paragraphs>5</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 De Buck</dc:creator>
  <cp:lastModifiedBy>Ann De Buck</cp:lastModifiedBy>
  <cp:revision>2</cp:revision>
  <cp:lastPrinted>2023-10-23T10:55:00Z</cp:lastPrinted>
  <dcterms:created xsi:type="dcterms:W3CDTF">2025-08-30T15:34:00Z</dcterms:created>
  <dcterms:modified xsi:type="dcterms:W3CDTF">2025-08-30T15:34:00Z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0x010100C9339CAC3FE5A9439143D9B4DD3762DA</vt:lpwstr>
  </property>
  <property fmtid="{D5CDD505-2E9C-101B-9397-08002B2CF9AE}" pid="3" name="GrammarlyDocumentId">
    <vt:lpwstr>1f00a68f678f8c2d1a423b52a9a16cce28b52de1635b98b7d2004ea464f47e4e</vt:lpwstr>
  </property>
</Properties>
</file>