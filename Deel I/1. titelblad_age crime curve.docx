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0301C3" w14:textId="01A7D56D" w:rsidR="00952EF5" w:rsidRDefault="00952EF5" w:rsidP="00952EF5">
      <w:r>
        <w:rPr>
          <w:noProof/>
          <w:lang w:eastAsia="nl-BE"/>
        </w:rPr>
        <w:drawing>
          <wp:anchor distT="0" distB="0" distL="114300" distR="114300" simplePos="0" relativeHeight="251659263" behindDoc="0" locked="0" layoutInCell="1" allowOverlap="1" wp14:anchorId="4DC36E93" wp14:editId="70025BE4">
            <wp:simplePos x="0" y="0"/>
            <wp:positionH relativeFrom="page">
              <wp:posOffset>213426</wp:posOffset>
            </wp:positionH>
            <wp:positionV relativeFrom="paragraph">
              <wp:posOffset>-904025</wp:posOffset>
            </wp:positionV>
            <wp:extent cx="3491346" cy="1163478"/>
            <wp:effectExtent l="0" t="0" r="0" b="0"/>
            <wp:wrapNone/>
            <wp:docPr id="9" name="Afbeelding 9" descr="C:\Users\lrbeke\Desktop\RE-naamswijziging\nieuw v3\Faculteit Rechtsgeleerdheid (RE)\icoon_UGent_RE_NL\icoon_UGent_RE_NL_RGB_2400_kl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rbeke\Desktop\RE-naamswijziging\nieuw v3\Faculteit Rechtsgeleerdheid (RE)\icoon_UGent_RE_NL\icoon_UGent_RE_NL_RGB_2400_kleu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91346" cy="116347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E3103F" w14:textId="71F93D0B" w:rsidR="00952EF5" w:rsidRDefault="00952EF5" w:rsidP="00952EF5">
      <w:r w:rsidRPr="00952EF5">
        <w:rPr>
          <w:noProof/>
        </w:rPr>
        <w:drawing>
          <wp:inline distT="0" distB="0" distL="0" distR="0" wp14:anchorId="136F940A" wp14:editId="25DA2153">
            <wp:extent cx="7230054" cy="4833323"/>
            <wp:effectExtent l="0" t="0" r="9525" b="5715"/>
            <wp:docPr id="7139771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68954" cy="4859328"/>
                    </a:xfrm>
                    <a:prstGeom prst="rect">
                      <a:avLst/>
                    </a:prstGeom>
                    <a:noFill/>
                    <a:ln>
                      <a:noFill/>
                    </a:ln>
                  </pic:spPr>
                </pic:pic>
              </a:graphicData>
            </a:graphic>
          </wp:inline>
        </w:drawing>
      </w:r>
    </w:p>
    <w:p w14:paraId="44D0802C" w14:textId="12FF2A0D" w:rsidR="00952EF5" w:rsidRPr="00952EF5" w:rsidRDefault="00245DE3" w:rsidP="00952EF5">
      <w:pPr>
        <w:rPr>
          <w:rFonts w:ascii="UGent Panno Text" w:hAnsi="UGent Panno Text"/>
          <w:lang w:eastAsia="nl-BE"/>
        </w:rPr>
      </w:pPr>
      <w:r w:rsidRPr="009B1B97">
        <w:rPr>
          <w:rFonts w:ascii="UGent Panno Text" w:hAnsi="UGent Panno Text"/>
          <w:noProof/>
          <w:lang w:eastAsia="nl-BE"/>
        </w:rPr>
        <w:drawing>
          <wp:anchor distT="0" distB="0" distL="114300" distR="114300" simplePos="0" relativeHeight="251660288" behindDoc="0" locked="0" layoutInCell="1" allowOverlap="1" wp14:anchorId="0DFA29C0" wp14:editId="5120572F">
            <wp:simplePos x="0" y="0"/>
            <wp:positionH relativeFrom="page">
              <wp:posOffset>4173</wp:posOffset>
            </wp:positionH>
            <wp:positionV relativeFrom="page">
              <wp:posOffset>9152255</wp:posOffset>
            </wp:positionV>
            <wp:extent cx="1907540" cy="1525905"/>
            <wp:effectExtent l="0" t="0" r="0" b="0"/>
            <wp:wrapNone/>
            <wp:docPr id="17" name="Logo 300 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_UGent_NL_RGB_300_kleu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07540" cy="1525905"/>
                    </a:xfrm>
                    <a:prstGeom prst="rect">
                      <a:avLst/>
                    </a:prstGeom>
                  </pic:spPr>
                </pic:pic>
              </a:graphicData>
            </a:graphic>
            <wp14:sizeRelH relativeFrom="margin">
              <wp14:pctWidth>0</wp14:pctWidth>
            </wp14:sizeRelH>
            <wp14:sizeRelV relativeFrom="margin">
              <wp14:pctHeight>0</wp14:pctHeight>
            </wp14:sizeRelV>
          </wp:anchor>
        </w:drawing>
      </w:r>
      <w:r w:rsidR="00837817" w:rsidRPr="009B1B97">
        <w:rPr>
          <w:rFonts w:ascii="UGent Panno Text" w:hAnsi="UGent Panno Text"/>
          <w:noProof/>
          <w:lang w:eastAsia="nl-BE"/>
        </w:rPr>
        <mc:AlternateContent>
          <mc:Choice Requires="wps">
            <w:drawing>
              <wp:anchor distT="0" distB="0" distL="114300" distR="114300" simplePos="0" relativeHeight="251664384" behindDoc="0" locked="1" layoutInCell="0" allowOverlap="1" wp14:anchorId="60BD74E6" wp14:editId="61D2E8AB">
                <wp:simplePos x="0" y="0"/>
                <wp:positionH relativeFrom="page">
                  <wp:posOffset>379730</wp:posOffset>
                </wp:positionH>
                <wp:positionV relativeFrom="page">
                  <wp:posOffset>6020435</wp:posOffset>
                </wp:positionV>
                <wp:extent cx="4533900" cy="3134995"/>
                <wp:effectExtent l="0" t="0" r="0" b="825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0" cy="3134995"/>
                        </a:xfrm>
                        <a:prstGeom prst="rect">
                          <a:avLst/>
                        </a:prstGeom>
                        <a:solidFill>
                          <a:srgbClr val="1E64C8"/>
                        </a:solidFill>
                        <a:ln w="9525">
                          <a:noFill/>
                          <a:miter lim="800000"/>
                          <a:headEnd/>
                          <a:tailEnd/>
                        </a:ln>
                      </wps:spPr>
                      <wps:txbx>
                        <w:txbxContent>
                          <w:p w14:paraId="553DDF70" w14:textId="77777777" w:rsidR="00E211E6" w:rsidRPr="00E211E6" w:rsidRDefault="00E211E6" w:rsidP="00E211E6">
                            <w:pPr>
                              <w:spacing w:after="0"/>
                              <w:ind w:left="490"/>
                              <w:rPr>
                                <w:rFonts w:ascii="UGent Panno Text Medium" w:hAnsi="UGent Panno Text Medium" w:cs="Arial"/>
                                <w:color w:val="FFFFFF" w:themeColor="background1"/>
                                <w:sz w:val="40"/>
                                <w:szCs w:val="40"/>
                                <w:u w:val="single"/>
                              </w:rPr>
                            </w:pPr>
                          </w:p>
                          <w:p w14:paraId="41B1B410" w14:textId="77777777" w:rsidR="00E211E6" w:rsidRPr="00710882" w:rsidRDefault="00710882" w:rsidP="00F1182F">
                            <w:pPr>
                              <w:spacing w:after="0" w:line="240" w:lineRule="auto"/>
                              <w:ind w:left="490"/>
                              <w:rPr>
                                <w:rFonts w:ascii="UGent Panno Text SemiBold" w:hAnsi="UGent Panno Text SemiBold" w:cs="Arial"/>
                                <w:color w:val="FFFFFF" w:themeColor="background1"/>
                                <w:sz w:val="70"/>
                                <w:szCs w:val="70"/>
                                <w:u w:val="single"/>
                              </w:rPr>
                            </w:pPr>
                            <w:r w:rsidRPr="00710882">
                              <w:rPr>
                                <w:rFonts w:ascii="UGent Panno Text SemiBold" w:hAnsi="UGent Panno Text SemiBold" w:cs="Arial"/>
                                <w:color w:val="FFFFFF" w:themeColor="background1"/>
                                <w:sz w:val="70"/>
                                <w:szCs w:val="70"/>
                                <w:u w:val="single"/>
                              </w:rPr>
                              <w:t>BASISCURSUS STATISTIEK IN DE CRIMINOLOGIE</w:t>
                            </w:r>
                          </w:p>
                          <w:p w14:paraId="5955A4A0" w14:textId="7354DC12" w:rsidR="00710882" w:rsidRDefault="00A93956" w:rsidP="00F1182F">
                            <w:pPr>
                              <w:spacing w:after="0" w:line="240" w:lineRule="auto"/>
                              <w:ind w:left="490"/>
                              <w:rPr>
                                <w:rFonts w:ascii="UGent Panno Text SemiBold" w:hAnsi="UGent Panno Text SemiBold" w:cs="Arial"/>
                                <w:color w:val="FFFFFF" w:themeColor="background1"/>
                                <w:sz w:val="60"/>
                                <w:szCs w:val="60"/>
                              </w:rPr>
                            </w:pPr>
                            <w:r>
                              <w:rPr>
                                <w:rFonts w:ascii="UGent Panno Text SemiBold" w:hAnsi="UGent Panno Text SemiBold" w:cs="Arial"/>
                                <w:color w:val="FFFFFF" w:themeColor="background1"/>
                                <w:sz w:val="60"/>
                                <w:szCs w:val="60"/>
                              </w:rPr>
                              <w:t>Deel I</w:t>
                            </w:r>
                          </w:p>
                          <w:p w14:paraId="2A10B693" w14:textId="64F0EDD9" w:rsidR="00F1182F" w:rsidRDefault="00C96D10" w:rsidP="00F1182F">
                            <w:pPr>
                              <w:spacing w:after="0" w:line="240" w:lineRule="auto"/>
                              <w:ind w:left="490"/>
                              <w:rPr>
                                <w:rFonts w:ascii="UGent Panno Text" w:hAnsi="UGent Panno Text" w:cs="Arial"/>
                                <w:color w:val="FFFFFF" w:themeColor="background1"/>
                                <w:sz w:val="36"/>
                                <w:szCs w:val="36"/>
                              </w:rPr>
                            </w:pPr>
                            <w:r>
                              <w:rPr>
                                <w:rFonts w:ascii="UGent Panno Text SemiBold" w:hAnsi="UGent Panno Text SemiBold" w:cs="Arial"/>
                                <w:color w:val="FFFFFF" w:themeColor="background1"/>
                                <w:sz w:val="60"/>
                                <w:szCs w:val="60"/>
                              </w:rPr>
                              <w:t>THEORIEBOEK</w:t>
                            </w:r>
                          </w:p>
                          <w:p w14:paraId="5E38F87F" w14:textId="474F71E0" w:rsidR="00F1182F" w:rsidRPr="005E7937" w:rsidRDefault="00F1182F" w:rsidP="00F74E92">
                            <w:pPr>
                              <w:spacing w:after="0" w:line="240" w:lineRule="auto"/>
                              <w:ind w:left="490"/>
                              <w:jc w:val="center"/>
                              <w:rPr>
                                <w:rFonts w:ascii="UGent Panno Text" w:hAnsi="UGent Panno Text" w:cs="Arial"/>
                                <w:color w:val="FFFFFF" w:themeColor="background1"/>
                                <w:sz w:val="36"/>
                                <w:szCs w:val="36"/>
                              </w:rPr>
                            </w:pPr>
                          </w:p>
                          <w:p w14:paraId="4AA20AD6" w14:textId="77777777" w:rsidR="00710882" w:rsidRDefault="00E211E6" w:rsidP="00F1182F">
                            <w:pPr>
                              <w:spacing w:after="0" w:line="240" w:lineRule="auto"/>
                              <w:ind w:left="490"/>
                              <w:rPr>
                                <w:rFonts w:ascii="UGent Panno Text Medium" w:hAnsi="UGent Panno Text Medium" w:cs="Arial"/>
                                <w:color w:val="FFFFFF" w:themeColor="background1"/>
                                <w:sz w:val="36"/>
                                <w:szCs w:val="36"/>
                              </w:rPr>
                            </w:pPr>
                            <w:r w:rsidRPr="005E7937">
                              <w:rPr>
                                <w:rFonts w:ascii="UGent Panno Text Medium" w:hAnsi="UGent Panno Text Medium" w:cs="Arial"/>
                                <w:color w:val="FFFFFF" w:themeColor="background1"/>
                                <w:sz w:val="36"/>
                                <w:szCs w:val="36"/>
                              </w:rPr>
                              <w:t xml:space="preserve">Prof. dr. </w:t>
                            </w:r>
                            <w:r w:rsidR="00710882">
                              <w:rPr>
                                <w:rFonts w:ascii="UGent Panno Text Medium" w:hAnsi="UGent Panno Text Medium" w:cs="Arial"/>
                                <w:color w:val="FFFFFF" w:themeColor="background1"/>
                                <w:sz w:val="36"/>
                                <w:szCs w:val="36"/>
                              </w:rPr>
                              <w:t>Lieven Pauwels</w:t>
                            </w:r>
                          </w:p>
                          <w:p w14:paraId="39C243D3" w14:textId="721F4F5B" w:rsidR="00605B9D" w:rsidRPr="005E7937" w:rsidRDefault="00605B9D" w:rsidP="00F74E92">
                            <w:pPr>
                              <w:pStyle w:val="Titel"/>
                              <w:spacing w:line="240" w:lineRule="auto"/>
                              <w:rPr>
                                <w:rFonts w:ascii="UGent Panno Text" w:hAnsi="UGent Panno Text"/>
                                <w:sz w:val="30"/>
                                <w:szCs w:val="30"/>
                                <w:u w:val="no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BD74E6" id="_x0000_t202" coordsize="21600,21600" o:spt="202" path="m,l,21600r21600,l21600,xe">
                <v:stroke joinstyle="miter"/>
                <v:path gradientshapeok="t" o:connecttype="rect"/>
              </v:shapetype>
              <v:shape id="Tekstvak 2" o:spid="_x0000_s1026" type="#_x0000_t202" style="position:absolute;margin-left:29.9pt;margin-top:474.05pt;width:357pt;height:246.8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" o:allowincell="f" fillcolor="#1e64c8" stroked="f">
                <v:textbox>
                  <w:txbxContent>
                    <w:p w14:paraId="553DDF70" w14:textId="77777777" w:rsidR="00E211E6" w:rsidRPr="00E211E6" w:rsidRDefault="00E211E6" w:rsidP="00E211E6">
                      <w:pPr>
                        <w:spacing w:after="0"/>
                        <w:ind w:left="490"/>
                        <w:rPr>
                          <w:rFonts w:ascii="UGent Panno Text Medium" w:hAnsi="UGent Panno Text Medium" w:cs="Arial"/>
                          <w:color w:val="FFFFFF" w:themeColor="background1"/>
                          <w:sz w:val="40"/>
                          <w:szCs w:val="40"/>
                          <w:u w:val="single"/>
                        </w:rPr>
                      </w:pPr>
                    </w:p>
                    <w:p w14:paraId="41B1B410" w14:textId="77777777" w:rsidR="00E211E6" w:rsidRPr="00710882" w:rsidRDefault="00710882" w:rsidP="00F1182F">
                      <w:pPr>
                        <w:spacing w:after="0" w:line="240" w:lineRule="auto"/>
                        <w:ind w:left="490"/>
                        <w:rPr>
                          <w:rFonts w:ascii="UGent Panno Text SemiBold" w:hAnsi="UGent Panno Text SemiBold" w:cs="Arial"/>
                          <w:color w:val="FFFFFF" w:themeColor="background1"/>
                          <w:sz w:val="70"/>
                          <w:szCs w:val="70"/>
                          <w:u w:val="single"/>
                        </w:rPr>
                      </w:pPr>
                      <w:r w:rsidRPr="00710882">
                        <w:rPr>
                          <w:rFonts w:ascii="UGent Panno Text SemiBold" w:hAnsi="UGent Panno Text SemiBold" w:cs="Arial"/>
                          <w:color w:val="FFFFFF" w:themeColor="background1"/>
                          <w:sz w:val="70"/>
                          <w:szCs w:val="70"/>
                          <w:u w:val="single"/>
                        </w:rPr>
                        <w:t>BASISCURSUS STATISTIEK IN DE CRIMINOLOGIE</w:t>
                      </w:r>
                    </w:p>
                    <w:p w14:paraId="5955A4A0" w14:textId="7354DC12" w:rsidR="00710882" w:rsidRDefault="00A93956" w:rsidP="00F1182F">
                      <w:pPr>
                        <w:spacing w:after="0" w:line="240" w:lineRule="auto"/>
                        <w:ind w:left="490"/>
                        <w:rPr>
                          <w:rFonts w:ascii="UGent Panno Text SemiBold" w:hAnsi="UGent Panno Text SemiBold" w:cs="Arial"/>
                          <w:color w:val="FFFFFF" w:themeColor="background1"/>
                          <w:sz w:val="60"/>
                          <w:szCs w:val="60"/>
                        </w:rPr>
                      </w:pPr>
                      <w:r>
                        <w:rPr>
                          <w:rFonts w:ascii="UGent Panno Text SemiBold" w:hAnsi="UGent Panno Text SemiBold" w:cs="Arial"/>
                          <w:color w:val="FFFFFF" w:themeColor="background1"/>
                          <w:sz w:val="60"/>
                          <w:szCs w:val="60"/>
                        </w:rPr>
                        <w:t>Deel I</w:t>
                      </w:r>
                    </w:p>
                    <w:p w14:paraId="2A10B693" w14:textId="64F0EDD9" w:rsidR="00F1182F" w:rsidRDefault="00C96D10" w:rsidP="00F1182F">
                      <w:pPr>
                        <w:spacing w:after="0" w:line="240" w:lineRule="auto"/>
                        <w:ind w:left="490"/>
                        <w:rPr>
                          <w:rFonts w:ascii="UGent Panno Text" w:hAnsi="UGent Panno Text" w:cs="Arial"/>
                          <w:color w:val="FFFFFF" w:themeColor="background1"/>
                          <w:sz w:val="36"/>
                          <w:szCs w:val="36"/>
                        </w:rPr>
                      </w:pPr>
                      <w:r>
                        <w:rPr>
                          <w:rFonts w:ascii="UGent Panno Text SemiBold" w:hAnsi="UGent Panno Text SemiBold" w:cs="Arial"/>
                          <w:color w:val="FFFFFF" w:themeColor="background1"/>
                          <w:sz w:val="60"/>
                          <w:szCs w:val="60"/>
                        </w:rPr>
                        <w:t>THEORIEBOEK</w:t>
                      </w:r>
                    </w:p>
                    <w:p w14:paraId="5E38F87F" w14:textId="474F71E0" w:rsidR="00F1182F" w:rsidRPr="005E7937" w:rsidRDefault="00F1182F" w:rsidP="00F74E92">
                      <w:pPr>
                        <w:spacing w:after="0" w:line="240" w:lineRule="auto"/>
                        <w:ind w:left="490"/>
                        <w:jc w:val="center"/>
                        <w:rPr>
                          <w:rFonts w:ascii="UGent Panno Text" w:hAnsi="UGent Panno Text" w:cs="Arial"/>
                          <w:color w:val="FFFFFF" w:themeColor="background1"/>
                          <w:sz w:val="36"/>
                          <w:szCs w:val="36"/>
                        </w:rPr>
                      </w:pPr>
                    </w:p>
                    <w:p w14:paraId="4AA20AD6" w14:textId="77777777" w:rsidR="00710882" w:rsidRDefault="00E211E6" w:rsidP="00F1182F">
                      <w:pPr>
                        <w:spacing w:after="0" w:line="240" w:lineRule="auto"/>
                        <w:ind w:left="490"/>
                        <w:rPr>
                          <w:rFonts w:ascii="UGent Panno Text Medium" w:hAnsi="UGent Panno Text Medium" w:cs="Arial"/>
                          <w:color w:val="FFFFFF" w:themeColor="background1"/>
                          <w:sz w:val="36"/>
                          <w:szCs w:val="36"/>
                        </w:rPr>
                      </w:pPr>
                      <w:r w:rsidRPr="005E7937">
                        <w:rPr>
                          <w:rFonts w:ascii="UGent Panno Text Medium" w:hAnsi="UGent Panno Text Medium" w:cs="Arial"/>
                          <w:color w:val="FFFFFF" w:themeColor="background1"/>
                          <w:sz w:val="36"/>
                          <w:szCs w:val="36"/>
                        </w:rPr>
                        <w:t xml:space="preserve">Prof. dr. </w:t>
                      </w:r>
                      <w:r w:rsidR="00710882">
                        <w:rPr>
                          <w:rFonts w:ascii="UGent Panno Text Medium" w:hAnsi="UGent Panno Text Medium" w:cs="Arial"/>
                          <w:color w:val="FFFFFF" w:themeColor="background1"/>
                          <w:sz w:val="36"/>
                          <w:szCs w:val="36"/>
                        </w:rPr>
                        <w:t>Lieven Pauwels</w:t>
                      </w:r>
                    </w:p>
                    <w:p w14:paraId="39C243D3" w14:textId="721F4F5B" w:rsidR="00605B9D" w:rsidRPr="005E7937" w:rsidRDefault="00605B9D" w:rsidP="00F74E92">
                      <w:pPr>
                        <w:pStyle w:val="Titel"/>
                        <w:spacing w:line="240" w:lineRule="auto"/>
                        <w:rPr>
                          <w:rFonts w:ascii="UGent Panno Text" w:hAnsi="UGent Panno Text"/>
                          <w:sz w:val="30"/>
                          <w:szCs w:val="30"/>
                          <w:u w:val="none"/>
                        </w:rPr>
                      </w:pPr>
                    </w:p>
                  </w:txbxContent>
                </v:textbox>
                <w10:wrap anchorx="page" anchory="page"/>
                <w10:anchorlock/>
              </v:shape>
            </w:pict>
          </mc:Fallback>
        </mc:AlternateContent>
      </w:r>
      <w:r w:rsidR="00837817" w:rsidRPr="009B1B97">
        <w:rPr>
          <w:rFonts w:ascii="UGent Panno Text" w:hAnsi="UGent Panno Text"/>
          <w:noProof/>
          <w:lang w:eastAsia="nl-BE"/>
        </w:rPr>
        <mc:AlternateContent>
          <mc:Choice Requires="wps">
            <w:drawing>
              <wp:anchor distT="0" distB="0" distL="114300" distR="114300" simplePos="0" relativeHeight="251662336" behindDoc="1" locked="1" layoutInCell="0" allowOverlap="1" wp14:anchorId="6134EFAC" wp14:editId="1AF35F08">
                <wp:simplePos x="0" y="0"/>
                <wp:positionH relativeFrom="page">
                  <wp:posOffset>403225</wp:posOffset>
                </wp:positionH>
                <wp:positionV relativeFrom="margin">
                  <wp:posOffset>323215</wp:posOffset>
                </wp:positionV>
                <wp:extent cx="7178040" cy="7913370"/>
                <wp:effectExtent l="0" t="0" r="3810" b="0"/>
                <wp:wrapNone/>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78040" cy="7913370"/>
                        </a:xfrm>
                        <a:prstGeom prst="rect">
                          <a:avLst/>
                        </a:prstGeom>
                        <a:solidFill>
                          <a:srgbClr val="DC4E28"/>
                        </a:solidFill>
                        <a:ln w="9525">
                          <a:noFill/>
                          <a:miter lim="800000"/>
                          <a:headEnd/>
                          <a:tailEnd/>
                        </a:ln>
                      </wps:spPr>
                      <wps:txbx>
                        <w:txbxContent>
                          <w:p w14:paraId="54DE7469" w14:textId="3FED9461" w:rsidR="008B2AA3" w:rsidRDefault="008B2AA3" w:rsidP="00F74E92">
                            <w:pPr>
                              <w:spacing w:after="0"/>
                              <w:ind w:left="644"/>
                              <w:jc w:val="right"/>
                              <w:rPr>
                                <w:rFonts w:ascii="UGent Panno Text" w:hAnsi="UGent Panno Text" w:cs="Arial"/>
                                <w:color w:val="FFFFFF" w:themeColor="background1"/>
                                <w:sz w:val="30"/>
                                <w:szCs w:val="30"/>
                                <w:lang w:val="nl-NL"/>
                              </w:rPr>
                            </w:pPr>
                          </w:p>
                          <w:p w14:paraId="7C198E92" w14:textId="77777777" w:rsidR="00952EF5" w:rsidRDefault="00952EF5" w:rsidP="00F74E92">
                            <w:pPr>
                              <w:spacing w:after="0"/>
                              <w:ind w:left="644"/>
                              <w:jc w:val="right"/>
                              <w:rPr>
                                <w:rFonts w:ascii="UGent Panno Text" w:hAnsi="UGent Panno Text" w:cs="Arial"/>
                                <w:color w:val="FFFFFF" w:themeColor="background1"/>
                                <w:sz w:val="30"/>
                                <w:szCs w:val="30"/>
                                <w:lang w:val="nl-NL"/>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134EFAC" id="_x0000_s1027" type="#_x0000_t202" style="position:absolute;margin-left:31.75pt;margin-top:25.45pt;width:565.2pt;height:623.1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" o:allowincell="f" fillcolor="#dc4e28" stroked="f">
                <v:textbox inset="0,0,0,0">
                  <w:txbxContent>
                    <w:p w14:paraId="54DE7469" w14:textId="3FED9461" w:rsidR="008B2AA3" w:rsidRDefault="008B2AA3" w:rsidP="00F74E92">
                      <w:pPr>
                        <w:spacing w:after="0"/>
                        <w:ind w:left="644"/>
                        <w:jc w:val="right"/>
                        <w:rPr>
                          <w:rFonts w:ascii="UGent Panno Text" w:hAnsi="UGent Panno Text" w:cs="Arial"/>
                          <w:color w:val="FFFFFF" w:themeColor="background1"/>
                          <w:sz w:val="30"/>
                          <w:szCs w:val="30"/>
                          <w:lang w:val="nl-NL"/>
                        </w:rPr>
                      </w:pPr>
                    </w:p>
                    <w:p w14:paraId="7C198E92" w14:textId="77777777" w:rsidR="00952EF5" w:rsidRDefault="00952EF5" w:rsidP="00F74E92">
                      <w:pPr>
                        <w:spacing w:after="0"/>
                        <w:ind w:left="644"/>
                        <w:jc w:val="right"/>
                        <w:rPr>
                          <w:rFonts w:ascii="UGent Panno Text" w:hAnsi="UGent Panno Text" w:cs="Arial"/>
                          <w:color w:val="FFFFFF" w:themeColor="background1"/>
                          <w:sz w:val="30"/>
                          <w:szCs w:val="30"/>
                          <w:lang w:val="nl-NL"/>
                        </w:rPr>
                      </w:pPr>
                    </w:p>
                  </w:txbxContent>
                </v:textbox>
                <w10:wrap anchorx="page" anchory="margin"/>
                <w10:anchorlock/>
              </v:shape>
            </w:pict>
          </mc:Fallback>
        </mc:AlternateContent>
      </w:r>
      <w:r w:rsidR="00952EF5">
        <w:rPr>
          <w:noProof/>
        </w:rPr>
        <w:t xml:space="preserve">       </w:t>
      </w:r>
      <w:r w:rsidR="00D9491D">
        <w:t xml:space="preserve">      </w:t>
      </w:r>
    </w:p>
    <w:p w14:paraId="02E03BC8" w14:textId="2DE8B82C" w:rsidR="00493520" w:rsidRPr="00493520" w:rsidRDefault="00952EF5" w:rsidP="00D9491D">
      <w:pPr>
        <w:jc w:val="right"/>
        <w:rPr>
          <w:rFonts w:ascii="UGent Panno Text" w:hAnsi="UGent Panno Text"/>
          <w:lang w:eastAsia="nl-BE"/>
        </w:rPr>
      </w:pPr>
      <w:r w:rsidRPr="00D9491D">
        <w:rPr>
          <w:noProof/>
        </w:rPr>
        <w:drawing>
          <wp:inline distT="0" distB="0" distL="0" distR="0" wp14:anchorId="53EE3BD0" wp14:editId="654D45EC">
            <wp:extent cx="1874863" cy="2636322"/>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3313" cy="2648203"/>
                    </a:xfrm>
                    <a:prstGeom prst="rect">
                      <a:avLst/>
                    </a:prstGeom>
                    <a:noFill/>
                    <a:ln>
                      <a:noFill/>
                    </a:ln>
                  </pic:spPr>
                </pic:pic>
              </a:graphicData>
            </a:graphic>
          </wp:inline>
        </w:drawing>
      </w:r>
    </w:p>
    <w:p w14:paraId="6F622432" w14:textId="77777777" w:rsidR="00493520" w:rsidRPr="00493520" w:rsidRDefault="00493520" w:rsidP="00493520">
      <w:pPr>
        <w:rPr>
          <w:rFonts w:ascii="UGent Panno Text" w:hAnsi="UGent Panno Text"/>
          <w:lang w:eastAsia="nl-BE"/>
        </w:rPr>
      </w:pPr>
    </w:p>
    <w:p w14:paraId="0D7C42C5" w14:textId="65BFB277" w:rsidR="00493520" w:rsidRDefault="00493520" w:rsidP="00493520">
      <w:pPr>
        <w:tabs>
          <w:tab w:val="left" w:pos="2859"/>
        </w:tabs>
        <w:rPr>
          <w:rFonts w:ascii="UGent Panno Text" w:hAnsi="UGent Panno Text"/>
          <w:lang w:eastAsia="nl-BE"/>
        </w:rPr>
        <w:sectPr w:rsidR="00493520" w:rsidSect="00837817">
          <w:pgSz w:w="11906" w:h="16838"/>
          <w:pgMar w:top="1417" w:right="1417" w:bottom="1417" w:left="588" w:header="708" w:footer="708" w:gutter="0"/>
          <w:cols w:space="708"/>
          <w:docGrid w:linePitch="360"/>
        </w:sectPr>
      </w:pPr>
    </w:p>
    <w:p w14:paraId="4D00B82F" w14:textId="77777777" w:rsidR="00E9453D" w:rsidRDefault="00E9453D" w:rsidP="00E9453D"/>
    <w:p w14:paraId="2B53C70D" w14:textId="77777777" w:rsidR="00E9453D" w:rsidRDefault="00E9453D" w:rsidP="00E9453D"/>
    <w:p w14:paraId="777A3821" w14:textId="60D3282F" w:rsidR="00E9453D" w:rsidRDefault="00E9453D" w:rsidP="00E9453D"/>
    <w:p w14:paraId="6E121D44" w14:textId="77777777" w:rsidR="00E9453D" w:rsidRDefault="00E9453D" w:rsidP="00E9453D"/>
    <w:p w14:paraId="4F1390FF" w14:textId="77777777" w:rsidR="00E9453D" w:rsidRDefault="00E9453D" w:rsidP="00E9453D"/>
    <w:p w14:paraId="07B82582" w14:textId="77777777" w:rsidR="00E9453D" w:rsidRDefault="00E9453D" w:rsidP="00E9453D"/>
    <w:p w14:paraId="57FA8BF0" w14:textId="77777777" w:rsidR="00E9453D" w:rsidRDefault="00E9453D" w:rsidP="00E9453D"/>
    <w:p w14:paraId="7B039B46" w14:textId="77777777" w:rsidR="00E9453D" w:rsidRDefault="00E9453D" w:rsidP="00E9453D"/>
    <w:p w14:paraId="52909F42" w14:textId="12AB70E0" w:rsidR="00E9453D" w:rsidRDefault="00E9453D" w:rsidP="00E9453D"/>
    <w:p w14:paraId="0BDFC9F0" w14:textId="77777777" w:rsidR="00E9453D" w:rsidRDefault="00E9453D" w:rsidP="00E9453D"/>
    <w:p w14:paraId="379CADBF" w14:textId="77777777" w:rsidR="00E9453D" w:rsidRDefault="00E9453D" w:rsidP="00E9453D"/>
    <w:p w14:paraId="0A99E415" w14:textId="77777777" w:rsidR="00E9453D" w:rsidRDefault="00E9453D" w:rsidP="00E9453D"/>
    <w:p w14:paraId="54FD2451" w14:textId="77777777" w:rsidR="00E9453D" w:rsidRDefault="00E9453D" w:rsidP="00E9453D"/>
    <w:p w14:paraId="25D42F6F" w14:textId="77777777" w:rsidR="00E9453D" w:rsidRDefault="00E9453D" w:rsidP="00E9453D"/>
    <w:p w14:paraId="3D5B1403" w14:textId="77777777" w:rsidR="00E9453D" w:rsidRDefault="00E9453D" w:rsidP="00E9453D"/>
    <w:p w14:paraId="723FD794" w14:textId="77777777" w:rsidR="00D9491D" w:rsidRDefault="00D9491D" w:rsidP="00E9453D"/>
    <w:p w14:paraId="6E6B24DF" w14:textId="77777777" w:rsidR="00D9491D" w:rsidRDefault="00D9491D" w:rsidP="00E9453D"/>
    <w:p w14:paraId="06B250DE" w14:textId="77777777" w:rsidR="00D9491D" w:rsidRDefault="00D9491D" w:rsidP="00E9453D"/>
    <w:p w14:paraId="6327367F" w14:textId="77777777" w:rsidR="00D9491D" w:rsidRDefault="00D9491D" w:rsidP="00E9453D"/>
    <w:p w14:paraId="316CA6B6" w14:textId="77777777" w:rsidR="00D9491D" w:rsidRDefault="00D9491D" w:rsidP="00E9453D"/>
    <w:p w14:paraId="47D4545F" w14:textId="77777777" w:rsidR="00D9491D" w:rsidRDefault="00D9491D" w:rsidP="00E9453D"/>
    <w:p w14:paraId="3CFA26C7" w14:textId="24317D9A" w:rsidR="00E9453D" w:rsidRDefault="00E9453D" w:rsidP="00E9453D">
      <w:pPr>
        <w:rPr>
          <w:rFonts w:ascii="Calibri" w:hAnsi="Calibri"/>
        </w:rPr>
      </w:pPr>
      <w:r>
        <w:t>Copyright © 202</w:t>
      </w:r>
      <w:r w:rsidR="00D01423">
        <w:t>5</w:t>
      </w:r>
      <w:r>
        <w:t>: Lieven Pauwels</w:t>
      </w:r>
    </w:p>
    <w:p w14:paraId="63AE641A" w14:textId="77777777" w:rsidR="00E9453D" w:rsidRDefault="00E9453D" w:rsidP="00E9453D">
      <w:r>
        <w:t>Auteur: Lieven Pauwels</w:t>
      </w:r>
    </w:p>
    <w:p w14:paraId="731A29D3" w14:textId="5F7A437F" w:rsidR="0094591C" w:rsidRDefault="00E9453D" w:rsidP="00CB28D6">
      <w:r>
        <w:t>Alle rechten voorbehouden. Niets uit deze uitgave mag worden verveelvoudigd, opgeslagen in een geautomatiseerd gegevensbestand, of openbaar gemaakt, in enige vorm of op enige wijze, hetzij elektronisch, mechanisch, door fotokopieën, opnamen, of enige andere manier, zonder voorafgaande schriftelijke toestemming van de rechthebbende.</w:t>
      </w:r>
    </w:p>
    <w:p w14:paraId="707C37A0" w14:textId="686EE2D1" w:rsidR="00547311" w:rsidRDefault="00547311" w:rsidP="00CB28D6"/>
    <w:p w14:paraId="01006923" w14:textId="203D0A37" w:rsidR="00547311" w:rsidRPr="00547311" w:rsidRDefault="00547311" w:rsidP="00CB28D6">
      <w:pPr>
        <w:rPr>
          <w:lang w:val="en-US"/>
        </w:rPr>
      </w:pPr>
      <w:r w:rsidRPr="00547311">
        <w:rPr>
          <w:lang w:val="en-US"/>
        </w:rPr>
        <w:t xml:space="preserve">Foto cover: Lambert Adolphe Jacques </w:t>
      </w:r>
      <w:proofErr w:type="spellStart"/>
      <w:r w:rsidRPr="00547311">
        <w:rPr>
          <w:lang w:val="en-US"/>
        </w:rPr>
        <w:t>Q</w:t>
      </w:r>
      <w:r>
        <w:rPr>
          <w:lang w:val="en-US"/>
        </w:rPr>
        <w:t>uetelet</w:t>
      </w:r>
      <w:proofErr w:type="spellEnd"/>
      <w:r>
        <w:rPr>
          <w:lang w:val="en-US"/>
        </w:rPr>
        <w:t xml:space="preserve"> (Gent, 22 </w:t>
      </w:r>
      <w:proofErr w:type="spellStart"/>
      <w:r>
        <w:rPr>
          <w:lang w:val="en-US"/>
        </w:rPr>
        <w:t>februari</w:t>
      </w:r>
      <w:proofErr w:type="spellEnd"/>
      <w:r>
        <w:rPr>
          <w:lang w:val="en-US"/>
        </w:rPr>
        <w:t xml:space="preserve"> 1796 – Brussel, 17 </w:t>
      </w:r>
      <w:proofErr w:type="spellStart"/>
      <w:r>
        <w:rPr>
          <w:lang w:val="en-US"/>
        </w:rPr>
        <w:t>februari</w:t>
      </w:r>
      <w:proofErr w:type="spellEnd"/>
      <w:r>
        <w:rPr>
          <w:lang w:val="en-US"/>
        </w:rPr>
        <w:t xml:space="preserve"> 1874)</w:t>
      </w:r>
    </w:p>
    <w:sectPr w:rsidR="00547311" w:rsidRPr="00547311" w:rsidSect="00837817">
      <w:pgSz w:w="11906" w:h="16838"/>
      <w:pgMar w:top="1417" w:right="1417" w:bottom="1417" w:left="58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Gent Panno Text">
    <w:panose1 w:val="02000506040000040003"/>
    <w:charset w:val="00"/>
    <w:family w:val="auto"/>
    <w:pitch w:val="variable"/>
    <w:sig w:usb0="A00002EF" w:usb1="4000206B" w:usb2="00000000" w:usb3="00000000" w:csb0="0000019F" w:csb1="00000000"/>
  </w:font>
  <w:font w:name="UGent Panno Text Medium">
    <w:panose1 w:val="02000606040000040003"/>
    <w:charset w:val="00"/>
    <w:family w:val="auto"/>
    <w:pitch w:val="variable"/>
    <w:sig w:usb0="A00002EF" w:usb1="4000206B" w:usb2="00000000" w:usb3="00000000" w:csb0="0000019F" w:csb1="00000000"/>
  </w:font>
  <w:font w:name="UGent Panno Text SemiBold">
    <w:panose1 w:val="02000706040000040003"/>
    <w:charset w:val="00"/>
    <w:family w:val="auto"/>
    <w:pitch w:val="variable"/>
    <w:sig w:usb0="A00002EF" w:usb1="4000206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EC5"/>
    <w:rsid w:val="0003031C"/>
    <w:rsid w:val="0003420E"/>
    <w:rsid w:val="00037E3A"/>
    <w:rsid w:val="001B1D34"/>
    <w:rsid w:val="00245DE3"/>
    <w:rsid w:val="002C0F39"/>
    <w:rsid w:val="00312BD7"/>
    <w:rsid w:val="003B1C58"/>
    <w:rsid w:val="00473492"/>
    <w:rsid w:val="00482B44"/>
    <w:rsid w:val="00493520"/>
    <w:rsid w:val="004A703F"/>
    <w:rsid w:val="004F6C29"/>
    <w:rsid w:val="00547311"/>
    <w:rsid w:val="005753F9"/>
    <w:rsid w:val="0059007D"/>
    <w:rsid w:val="005E35CA"/>
    <w:rsid w:val="005E7937"/>
    <w:rsid w:val="00605B9D"/>
    <w:rsid w:val="00650FFB"/>
    <w:rsid w:val="00710882"/>
    <w:rsid w:val="007647C9"/>
    <w:rsid w:val="007B702C"/>
    <w:rsid w:val="008211A3"/>
    <w:rsid w:val="00837817"/>
    <w:rsid w:val="008439B0"/>
    <w:rsid w:val="0085562E"/>
    <w:rsid w:val="00895FC5"/>
    <w:rsid w:val="00896340"/>
    <w:rsid w:val="008B2AA3"/>
    <w:rsid w:val="0094591C"/>
    <w:rsid w:val="00952EF5"/>
    <w:rsid w:val="009B1B97"/>
    <w:rsid w:val="009F2E07"/>
    <w:rsid w:val="00A93956"/>
    <w:rsid w:val="00B47606"/>
    <w:rsid w:val="00C35EC5"/>
    <w:rsid w:val="00C75DD2"/>
    <w:rsid w:val="00C96D10"/>
    <w:rsid w:val="00CB28D6"/>
    <w:rsid w:val="00D01423"/>
    <w:rsid w:val="00D419C0"/>
    <w:rsid w:val="00D93496"/>
    <w:rsid w:val="00D9491D"/>
    <w:rsid w:val="00E211E6"/>
    <w:rsid w:val="00E81B6C"/>
    <w:rsid w:val="00E9453D"/>
    <w:rsid w:val="00F1182F"/>
    <w:rsid w:val="00F17868"/>
    <w:rsid w:val="00F60EEE"/>
    <w:rsid w:val="00F74E92"/>
    <w:rsid w:val="00F8030D"/>
    <w:rsid w:val="00FC5DAD"/>
    <w:rsid w:val="00FC7BC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8ABAE7"/>
  <w15:docId w15:val="{7963995A-79BE-4294-A8FB-DCFB11413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37817"/>
    <w:rPr>
      <w:rFonts w:ascii="Arial" w:hAnsi="Aria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rsid w:val="00837817"/>
    <w:rPr>
      <w:color w:val="0000FF" w:themeColor="hyperlink"/>
      <w:u w:val="single"/>
    </w:rPr>
  </w:style>
  <w:style w:type="paragraph" w:styleId="Titel">
    <w:name w:val="Title"/>
    <w:next w:val="Standaard"/>
    <w:link w:val="TitelChar"/>
    <w:uiPriority w:val="10"/>
    <w:qFormat/>
    <w:rsid w:val="00837817"/>
    <w:pPr>
      <w:spacing w:after="0"/>
    </w:pPr>
    <w:rPr>
      <w:rFonts w:ascii="Arial" w:hAnsi="Arial" w:cs="Arial"/>
      <w:color w:val="FFFFFF" w:themeColor="background1"/>
      <w:sz w:val="60"/>
      <w:szCs w:val="60"/>
      <w:u w:val="single"/>
      <w:lang w:val="nl-NL"/>
    </w:rPr>
  </w:style>
  <w:style w:type="character" w:customStyle="1" w:styleId="TitelChar">
    <w:name w:val="Titel Char"/>
    <w:basedOn w:val="Standaardalinea-lettertype"/>
    <w:link w:val="Titel"/>
    <w:uiPriority w:val="10"/>
    <w:rsid w:val="00837817"/>
    <w:rPr>
      <w:rFonts w:ascii="Arial" w:hAnsi="Arial" w:cs="Arial"/>
      <w:color w:val="FFFFFF" w:themeColor="background1"/>
      <w:sz w:val="60"/>
      <w:szCs w:val="60"/>
      <w:u w:val="single"/>
      <w:lang w:val="nl-NL"/>
    </w:rPr>
  </w:style>
  <w:style w:type="paragraph" w:styleId="Ondertitel">
    <w:name w:val="Subtitle"/>
    <w:next w:val="Standaard"/>
    <w:link w:val="OndertitelChar"/>
    <w:uiPriority w:val="11"/>
    <w:qFormat/>
    <w:rsid w:val="00837817"/>
    <w:pPr>
      <w:spacing w:after="0"/>
    </w:pPr>
    <w:rPr>
      <w:rFonts w:ascii="Arial" w:hAnsi="Arial" w:cs="Arial"/>
      <w:color w:val="FFFFFF" w:themeColor="background1"/>
      <w:sz w:val="40"/>
      <w:szCs w:val="40"/>
      <w:lang w:val="nl-NL"/>
    </w:rPr>
  </w:style>
  <w:style w:type="character" w:customStyle="1" w:styleId="OndertitelChar">
    <w:name w:val="Ondertitel Char"/>
    <w:basedOn w:val="Standaardalinea-lettertype"/>
    <w:link w:val="Ondertitel"/>
    <w:uiPriority w:val="11"/>
    <w:rsid w:val="00837817"/>
    <w:rPr>
      <w:rFonts w:ascii="Arial" w:hAnsi="Arial" w:cs="Arial"/>
      <w:color w:val="FFFFFF" w:themeColor="background1"/>
      <w:sz w:val="40"/>
      <w:szCs w:val="4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wmf"/><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buck\AppData\Local\Temp\7zO459B8B79\cursusvoorblad_UGent_RE_NL.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339CAC3FE5A9439143D9B4DD3762DA" ma:contentTypeVersion="14" ma:contentTypeDescription="Een nieuw document maken." ma:contentTypeScope="" ma:versionID="5500c68236d93ce9f40744b3fcf68160">
  <xsd:schema xmlns:xsd="http://www.w3.org/2001/XMLSchema" xmlns:xs="http://www.w3.org/2001/XMLSchema" xmlns:p="http://schemas.microsoft.com/office/2006/metadata/properties" xmlns:ns3="e9eefd5e-eb8a-4690-b8a3-e9c1d5bacbad" xmlns:ns4="accf210d-3568-470d-bc24-8f84c293f95d" targetNamespace="http://schemas.microsoft.com/office/2006/metadata/properties" ma:root="true" ma:fieldsID="1eec20462eb1918b9b6ed9e7397b6e46" ns3:_="" ns4:_="">
    <xsd:import namespace="e9eefd5e-eb8a-4690-b8a3-e9c1d5bacbad"/>
    <xsd:import namespace="accf210d-3568-470d-bc24-8f84c293f95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AutoKeyPoints" minOccurs="0"/>
                <xsd:element ref="ns3:MediaServiceKeyPoints"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eefd5e-eb8a-4690-b8a3-e9c1d5bacb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ccf210d-3568-470d-bc24-8f84c293f95d" elementFormDefault="qualified">
    <xsd:import namespace="http://schemas.microsoft.com/office/2006/documentManagement/types"/>
    <xsd:import namespace="http://schemas.microsoft.com/office/infopath/2007/PartnerControls"/>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element name="SharingHintHash" ma:index="20"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A41A3-499D-4B44-9F94-177A4401BD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eefd5e-eb8a-4690-b8a3-e9c1d5bacbad"/>
    <ds:schemaRef ds:uri="accf210d-3568-470d-bc24-8f84c293f9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FCEFBB-BC94-4F9E-AA96-D88C92060234}">
  <ds:schemaRefs>
    <ds:schemaRef ds:uri="http://purl.org/dc/elements/1.1/"/>
    <ds:schemaRef ds:uri="http://schemas.microsoft.com/office/2006/metadata/properties"/>
    <ds:schemaRef ds:uri="http://www.w3.org/XML/1998/namespace"/>
    <ds:schemaRef ds:uri="e9eefd5e-eb8a-4690-b8a3-e9c1d5bacbad"/>
    <ds:schemaRef ds:uri="http://purl.org/dc/dcmitype/"/>
    <ds:schemaRef ds:uri="http://schemas.microsoft.com/office/2006/documentManagement/types"/>
    <ds:schemaRef ds:uri="http://schemas.microsoft.com/office/infopath/2007/PartnerControls"/>
    <ds:schemaRef ds:uri="http://schemas.openxmlformats.org/package/2006/metadata/core-properties"/>
    <ds:schemaRef ds:uri="http://purl.org/dc/terms/"/>
    <ds:schemaRef ds:uri="accf210d-3568-470d-bc24-8f84c293f95d"/>
  </ds:schemaRefs>
</ds:datastoreItem>
</file>

<file path=customXml/itemProps3.xml><?xml version="1.0" encoding="utf-8"?>
<ds:datastoreItem xmlns:ds="http://schemas.openxmlformats.org/officeDocument/2006/customXml" ds:itemID="{FDB7883C-469D-432A-AC90-5D3487E74862}">
  <ds:schemaRefs>
    <ds:schemaRef ds:uri="http://schemas.microsoft.com/sharepoint/v3/contenttype/forms"/>
  </ds:schemaRefs>
</ds:datastoreItem>
</file>

<file path=customXml/itemProps4.xml><?xml version="1.0" encoding="utf-8"?>
<ds:datastoreItem xmlns:ds="http://schemas.openxmlformats.org/officeDocument/2006/customXml" ds:itemID="{5C878FFC-61DF-4930-91FE-109BBAA6E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cursusvoorblad_UGent_RE_NL.dotx</Template>
  <TotalTime>26</TotalTime>
  <Pages>2</Pages>
  <Words>64</Words>
  <Characters>423</Characters>
  <Application>Microsoft Office Word</Application>
  <DocSecurity>0</DocSecurity>
  <Lines>35</Lines>
  <Paragraphs>4</Paragraphs>
  <ScaleCrop>false</ScaleCrop>
  <HeadingPairs>
    <vt:vector size="2" baseType="variant">
      <vt:variant>
        <vt:lpstr>Titel</vt:lpstr>
      </vt:variant>
      <vt:variant>
        <vt:i4>1</vt:i4>
      </vt:variant>
    </vt:vector>
  </HeadingPairs>
  <TitlesOfParts>
    <vt:vector size="1" baseType="lpstr">
      <vt:lpstr/>
    </vt:vector>
  </TitlesOfParts>
  <Company>UGent</Company>
  <LinksUpToDate>false</LinksUpToDate>
  <CharactersWithSpaces>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Ann De Buck</dc:creator>
  <cp:lastModifiedBy>Ann De Buck</cp:lastModifiedBy>
  <cp:revision>15</cp:revision>
  <cp:lastPrinted>2023-10-23T10:55:00Z</cp:lastPrinted>
  <dcterms:created xsi:type="dcterms:W3CDTF">2023-01-24T09:45:00Z</dcterms:created>
  <dcterms:modified xsi:type="dcterms:W3CDTF">2024-12-28T15:44:00Z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0x010100C9339CAC3FE5A9439143D9B4DD3762DA</vt:lpwstr>
  </property>
  <property fmtid="{D5CDD505-2E9C-101B-9397-08002B2CF9AE}" pid="3" name="GrammarlyDocumentId">
    <vt:lpwstr>1f00a68f678f8c2d1a423b52a9a16cce28b52de1635b98b7d2004ea464f47e4e</vt:lpwstr>
  </property>
</Properties>
</file>